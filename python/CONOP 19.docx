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1429314743"/>
        <w:lock w:val="sdtContentLocked"/>
        <w:placeholder>
          <w:docPart w:val="7872A6736B294773815AD8F6C0A04FCB"/>
        </w:placeholder>
        <w:group/>
      </w:sdtPr>
      <w:sdtContent>
        <w:p>
          <w:pPr>
            <w:jc w:val="center"/>
            <w:rPr>
              <w:b/>
            </w:rPr>
          </w:pPr>
          <w:r>
            <w:rPr>
              <w:b/>
            </w:rPr>
            <w:t xml:space="preserve">CONOP </w:t>
          </w:r>
          <w:sdt>
            <w:sdtPr>
              <w:rPr>
                <w:b/>
              </w:rPr>
              <w:alias w:val="CONOP_Year"/>
              <w:tag w:val="CONOP_Year"/>
              <w:id w:val="-117771630"/>
              <w:lock w:val="sdtLocked"/>
              <w:placeholder>
                <w:docPart w:val="E4B928D236364264A1B98D7F39E0E1C7"/>
              </w:placeholder>
              <w:dropDownList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</w:dropDownList>
            </w:sdtPr>
            <w:sdtContent>
              <w:r>
                <w:rPr>
                  <w:b/>
                </w:rPr>
                <w:t>19</w:t>
              </w:r>
            </w:sdtContent>
          </w:sdt>
          <w:r>
            <w:rPr>
              <w:b/>
            </w:rPr>
            <w:t>-</w:t>
          </w:r>
          <w:sdt>
            <w:sdtPr>
              <w:rPr>
                <w:b/>
              </w:rPr>
              <w:alias w:val="CONOP #"/>
              <w:tag w:val="CONOP #"/>
              <w:id w:val="-429583602"/>
              <w:lock w:val="sdtLocked"/>
              <w:placeholder>
                <w:docPart w:val="E7501E9BF76646B9B4A8E6D8FC1A7E19"/>
              </w:placeholder>
              <w:text/>
            </w:sdtPr>
            <w:sdtContent>
              <w:r>
                <w:rPr>
                  <w:b/>
                </w:rPr>
                <w:t>999</w:t>
              </w:r>
            </w:sdtContent>
          </w:sdt>
        </w:p>
        <w:sdt>
          <w:sdtPr>
            <w:rPr>
              <w:b/>
            </w:rPr>
            <w:alias w:val="CONOP Title"/>
            <w:tag w:val="CONOP Title"/>
            <w:id w:val="1398784185"/>
            <w:lock w:val="sdtLocked"/>
            <w:placeholder>
              <w:docPart w:val="0D3D179BCBEF4690A7FB7ED2ABDF8AE5"/>
            </w:placeholder>
            <w:text/>
          </w:sdtPr>
          <w:sdtContent>
            <w:p>
              <w:pPr>
                <w:jc w:val="center"/>
                <w:rPr>
                  <w:b/>
                </w:rPr>
              </w:pPr>
              <w:r>
                <w:rPr>
                  <w:b/>
                </w:rPr>
                <w:t>TMS test Mission</w:t>
              </w:r>
            </w:p>
          </w:sdtContent>
        </w:sdt>
        <w:sdt>
          <w:sdtPr>
            <w:rPr>
              <w:b/>
            </w:rPr>
            <w:alias w:val="AWG Unit"/>
            <w:tag w:val="AWG Unit"/>
            <w:id w:val="624658599"/>
            <w:placeholder>
              <w:docPart w:val="8B069A14529E4D6D8575475B36292227"/>
            </w:placeholder>
            <w:dropDownList>
              <w:listItem w:value="Choose an item."/>
              <w:listItem w:displayText="Able Squadron" w:value="Able Squadron"/>
              <w:listItem w:displayText="Baker Squadron" w:value="Baker Squadron"/>
              <w:listItem w:displayText="Charlie Squadron" w:value="Charlie Squadron"/>
              <w:listItem w:displayText="Dog Squadron" w:value="Dog Squadron"/>
              <w:listItem w:displayText="Easy Squadron" w:value="Easy Squadron"/>
              <w:listItem w:displayText="HHC AWG" w:value="HHC AWG"/>
            </w:dropDownList>
          </w:sdtPr>
          <w:sdtContent>
            <w:p>
              <w:pPr>
                <w:jc w:val="center"/>
                <w:rPr>
                  <w:b/>
                </w:rPr>
              </w:pPr>
              <w:r>
                <w:rPr>
                  <w:b/>
                </w:rPr>
                <w:t>HHC AWG</w:t>
              </w:r>
            </w:p>
          </w:sdtContent>
        </w:sdt>
        <w:p>
          <w:pPr>
            <w:jc w:val="center"/>
            <w:rPr>
              <w:b/>
            </w:rPr>
          </w:pPr>
          <w:sdt>
            <w:sdtPr>
              <w:rPr>
                <w:b/>
              </w:rPr>
              <w:alias w:val="Start Date"/>
              <w:tag w:val="Start Date"/>
              <w:id w:val="1638536481"/>
              <w:lock w:val="sdtLocked"/>
              <w:placeholder>
                <w:docPart w:val="1D1D38AC838C423DB4A0EB47CCA30FFE"/>
              </w:placeholder>
              <w:date w:fullDate="2019-06-1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b/>
                </w:rPr>
                <w:t>6/19/2019</w:t>
              </w:r>
            </w:sdtContent>
          </w:sdt>
          <w:r>
            <w:rPr>
              <w:b/>
            </w:rPr>
            <w:t xml:space="preserve"> To </w:t>
          </w:r>
          <w:sdt>
            <w:sdtPr>
              <w:rPr>
                <w:b/>
              </w:rPr>
              <w:alias w:val="End Date"/>
              <w:tag w:val="End Date"/>
              <w:id w:val="1748226368"/>
              <w:lock w:val="sdtLocked"/>
              <w:placeholder>
                <w:docPart w:val="B68A13282BD7498FA61704145BA0DA3D"/>
              </w:placeholder>
              <w:date w:fullDate="2019-06-2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b/>
                </w:rPr>
                <w:t>6/22/2019</w:t>
              </w:r>
            </w:sdtContent>
          </w:sdt>
        </w:p>
      </w:sdtContent>
    </w:sdt>
    <w:p>
      <w:pPr>
        <w:jc w:val="center"/>
        <w:rPr>
          <w:b/>
        </w:rPr>
      </w:pPr>
    </w:p>
    <w:sdt>
      <w:sdtPr>
        <w:id w:val="908426233"/>
        <w:lock w:val="sdtContentLocked"/>
        <w:placeholder>
          <w:docPart w:val="7872A6736B294773815AD8F6C0A04FCB"/>
        </w:placeholder>
        <w:group/>
      </w:sdtPr>
      <w:sdtContent>
        <w:p>
          <w:pPr>
            <w:pStyle w:val="ListParagraph"/>
            <w:numPr>
              <w:ilvl w:val="0"/>
              <w:numId w:val="1"/>
            </w:numPr>
            <w:spacing w:before="240"/>
            <w:ind w:left="360"/>
          </w:pPr>
          <w:r>
            <w:t xml:space="preserve">(U) EXECUTIVE SUMMARY </w:t>
          </w:r>
        </w:p>
        <w:p>
          <w:pPr>
            <w:pStyle w:val="ListParagraph"/>
            <w:numPr>
              <w:ilvl w:val="0"/>
              <w:numId w:val="2"/>
            </w:numPr>
            <w:spacing w:before="120"/>
            <w:ind w:left="720" w:hanging="450"/>
          </w:pPr>
          <w:sdt>
            <w:sdtPr>
              <w:alias w:val="Mission Statement PM"/>
              <w:tag w:val="Mission Statement PM"/>
              <w:id w:val="-165946696"/>
              <w:lock w:val="sdtLocked"/>
              <w:placeholder>
                <w:docPart w:val="2A5FDE6DB5DF4A7896CEBA486089C379"/>
              </w:placeholder>
              <w:dropDownList>
                <w:listItem w:displayText="(U//FOUO)" w:value="(U//FOUO)"/>
                <w:listItem w:displayText="(U)" w:value="(U)"/>
              </w:dropDownList>
            </w:sdtPr>
            <w:sdtContent>
              <w:r>
                <w:t>(U//FOUO)</w:t>
              </w:r>
            </w:sdtContent>
          </w:sdt>
          <w:r>
            <w:t xml:space="preserve"> AWG Internal Mission Statement: </w:t>
          </w:r>
          <w:sdt>
            <w:sdtPr>
              <w:alias w:val="Mission"/>
              <w:tag w:val="Mission"/>
              <w:id w:val="-1289126545"/>
              <w:placeholder>
                <w:docPart w:val="66648BC41E98496C95EB176ABC6E057E"/>
              </w:placeholder>
            </w:sdtPr>
            <w:sdtContent>
              <w:r>
                <w:t>mission statement text block</w:t>
              </w:r>
            </w:sdtContent>
          </w:sdt>
        </w:p>
        <w:p>
          <w:pPr>
            <w:pStyle w:val="ListParagraph"/>
            <w:numPr>
              <w:ilvl w:val="0"/>
              <w:numId w:val="2"/>
            </w:numPr>
            <w:tabs>
              <w:tab w:val="left" w:pos="720"/>
            </w:tabs>
            <w:spacing w:before="120"/>
            <w:ind w:left="720" w:hanging="450"/>
          </w:pPr>
          <w:sdt>
            <w:sdtPr>
              <w:alias w:val="Location PM"/>
              <w:tag w:val="Location PM"/>
              <w:id w:val="-1703477716"/>
              <w:lock w:val="sdtLocked"/>
              <w:placeholder>
                <w:docPart w:val="2A5FDE6DB5DF4A7896CEBA486089C379"/>
              </w:placeholder>
              <w:dropDownList>
                <w:listItem w:displayText="(U//FOUO)" w:value="(U//FOUO)"/>
                <w:listItem w:displayText="(U)" w:value="(U)"/>
              </w:dropDownList>
            </w:sdtPr>
            <w:sdtContent>
              <w:r>
                <w:t>(U)</w:t>
              </w:r>
            </w:sdtContent>
          </w:sdt>
          <w:r>
            <w:t xml:space="preserve"> Location: </w:t>
          </w:r>
          <w:sdt>
            <w:sdtPr>
              <w:alias w:val="Location"/>
              <w:tag w:val="Location"/>
              <w:id w:val="-321894834"/>
              <w:placeholder>
                <w:docPart w:val="2EF22B0E7B9E437C8E502EB994D28359"/>
              </w:placeholder>
            </w:sdtPr>
            <w:sdtContent>
              <w:r>
                <w:t>somewhere in the world</w:t>
              </w:r>
            </w:sdtContent>
          </w:sdt>
        </w:p>
        <w:p>
          <w:pPr>
            <w:pStyle w:val="TMSStylelettered"/>
          </w:pPr>
          <w:sdt>
            <w:sdtPr>
              <w:alias w:val="Background PM"/>
              <w:tag w:val="Background PM"/>
              <w:id w:val="1681238446"/>
              <w:lock w:val="sdtLocked"/>
              <w:placeholder>
                <w:docPart w:val="2A5FDE6DB5DF4A7896CEBA486089C379"/>
              </w:placeholder>
              <w:dropDownList>
                <w:listItem w:displayText="(U//FOUO)" w:value="(U//FOUO)"/>
                <w:listItem w:displayText="(U)" w:value="(U)"/>
              </w:dropDownList>
            </w:sdtPr>
            <w:sdtContent>
              <w:r>
                <w:t>(U//FOUO)</w:t>
              </w:r>
            </w:sdtContent>
          </w:sdt>
          <w:r>
            <w:t xml:space="preserve"> Activity Purpose / Background: </w:t>
          </w:r>
          <w:sdt>
            <w:sdtPr>
              <w:alias w:val="Background"/>
              <w:tag w:val="Background"/>
              <w:id w:val="-357591176"/>
              <w:placeholder>
                <w:docPart w:val="7971F8FBE1E64E98B80F937CC378AA13"/>
              </w:placeholder>
            </w:sdtPr>
            <w:sdtContent>
              <w:r>
                <w:t>the mission background</w:t>
              </w:r>
            </w:sdtContent>
          </w:sdt>
        </w:p>
        <w:p>
          <w:pPr>
            <w:pStyle w:val="TMSStylelettered"/>
          </w:pPr>
          <w:sdt>
            <w:sdtPr>
              <w:alias w:val="Activity Summary PM"/>
              <w:tag w:val="Activity Summary PM"/>
              <w:id w:val="838122146"/>
              <w:lock w:val="sdtLocked"/>
              <w:placeholder>
                <w:docPart w:val="2A5FDE6DB5DF4A7896CEBA486089C379"/>
              </w:placeholder>
              <w:dropDownList>
                <w:listItem w:displayText="(U//FOUO)" w:value="(U//FOUO)"/>
                <w:listItem w:displayText="(U)" w:value="(U)"/>
              </w:dropDownList>
            </w:sdtPr>
            <w:sdtContent>
              <w:r>
                <w:t>(U//FOUO)</w:t>
              </w:r>
            </w:sdtContent>
          </w:sdt>
          <w:r>
            <w:t xml:space="preserve"> Activity Summary / Execution: </w:t>
          </w:r>
          <w:sdt>
            <w:sdtPr>
              <w:alias w:val="Activity Summary"/>
              <w:tag w:val="Activity Summary"/>
              <w:id w:val="292107891"/>
              <w:placeholder>
                <w:docPart w:val="FF28FBC0BD164C039220A474F119FDA0"/>
              </w:placeholder>
            </w:sdtPr>
            <w:sdtContent>
              <w:r>
                <w:t>activity summary box</w:t>
              </w:r>
            </w:sdtContent>
          </w:sdt>
        </w:p>
        <w:p>
          <w:pPr>
            <w:pStyle w:val="TMSStylelettered"/>
          </w:pPr>
          <w:sdt>
            <w:sdtPr>
              <w:alias w:val="Supported Unit POCs PM"/>
              <w:tag w:val="Supported Unit POCs PM"/>
              <w:id w:val="1421829742"/>
              <w:lock w:val="sdtLocked"/>
              <w:placeholder>
                <w:docPart w:val="2A5FDE6DB5DF4A7896CEBA486089C379"/>
              </w:placeholder>
              <w:dropDownList>
                <w:listItem w:displayText="(U//FOUO)" w:value="(U//FOUO)"/>
                <w:listItem w:displayText="(U)" w:value="(U)"/>
              </w:dropDownList>
            </w:sdtPr>
            <w:sdtContent>
              <w:r>
                <w:t>(U//FOUO)</w:t>
              </w:r>
            </w:sdtContent>
          </w:sdt>
          <w:r>
            <w:t xml:space="preserve"> Supported Unit POC(s):</w:t>
          </w:r>
        </w:p>
        <w:sdt>
          <w:sdtPr>
            <w:alias w:val="Supported Unit POCs"/>
            <w:tag w:val="Supported Unit POCs"/>
            <w:id w:val="1397006946"/>
            <w:lock w:val="sdtLocked"/>
            <w:placeholder>
              <w:docPart w:val="BF5C98B5D8BA4E71B771B8E2FE3CD43D"/>
            </w:placeholder>
            <w:text w:multiLine="1"/>
          </w:sdtPr>
          <w:sdtContent>
            <w:p>
              <w:pPr>
                <w:pStyle w:val="TMSStylelettered"/>
              </w:pPr>
              <w:r>
                <w:t>POC form supported unit</w:t>
              </w:r>
            </w:p>
          </w:sdtContent>
        </w:sdt>
        <w:p>
          <w:pPr>
            <w:pStyle w:val="TMSStylelettered"/>
          </w:pPr>
          <w:r>
            <w:t>(U) AWG POC(s):</w:t>
          </w:r>
        </w:p>
      </w:sdtContent>
    </w:sdt>
    <w:sdt>
      <w:sdtPr>
        <w:alias w:val="Repeating POC Section"/>
        <w:tag w:val="Repeating POC Section"/>
        <w:id w:val="1365093110"/>
        <w:lock w:val="sdtLocked"/>
        <w15:repeatingSection/>
      </w:sdtPr>
      <w:sdtContent>
        <w:sdt>
          <w:sdtPr>
            <w:id w:val="1741599140"/>
            <w:lock w:val="sdtLocked"/>
            <w:placeholder>
              <w:docPart w:val="C9342CFD0D624FDB96178E6C0011667A"/>
            </w:placeholder>
            <w15:repeatingSectionItem/>
          </w:sdtPr>
          <w:sdtContent>
            <w:p>
              <w:pPr>
                <w:ind w:left="1440"/>
              </w:pPr>
              <w:sdt>
                <w:sdtPr>
                  <w:alias w:val="Rank"/>
                  <w:tag w:val="Rank"/>
                  <w:id w:val="-289129841"/>
                  <w:placeholder>
                    <w:docPart w:val="7DAD4620034248218CE18836EEB3CDF0"/>
                  </w:placeholder>
                  <w:dropDownList>
                    <w:listItem w:displayText="CTR" w:value="CTR"/>
                    <w:listItem w:displayText="CIV" w:value="CIV"/>
                    <w:listItem w:displayText="SFC" w:value="E-7"/>
                    <w:listItem w:displayText="MSG" w:value="E-8"/>
                    <w:listItem w:displayText="SGM" w:value="E-9"/>
                    <w:listItem w:displayText="CPT" w:value="O-3"/>
                    <w:listItem w:displayText="MAJ" w:value="O-4"/>
                    <w:listItem w:displayText="LTC" w:value="O-5"/>
                  </w:dropDownList>
                </w:sdtPr>
                <w:sdtContent>
                  <w:r>
                    <w:t>SGM</w:t>
                  </w:r>
                </w:sdtContent>
              </w:sdt>
              <w:r>
                <w:t xml:space="preserve"> </w:t>
              </w:r>
              <w:sdt>
                <w:sdtPr>
                  <w:alias w:val="First Name"/>
                  <w:tag w:val="First Name"/>
                  <w:id w:val="-717588865"/>
                  <w:placeholder>
                    <w:docPart w:val="3F33E9A552534E639A7AB2A186DAEB50"/>
                  </w:placeholder>
                  <w:text/>
                </w:sdtPr>
                <w:sdtContent>
                  <w:r>
                    <w:t>Jackson</w:t>
                  </w:r>
                </w:sdtContent>
              </w:sdt>
              <w:r>
                <w:t xml:space="preserve"> </w:t>
              </w:r>
              <w:sdt>
                <w:sdtPr>
                  <w:alias w:val="Last Name"/>
                  <w:tag w:val="Last Name"/>
                  <w:id w:val="1099843947"/>
                  <w:placeholder>
                    <w:docPart w:val="3F33E9A552534E639A7AB2A186DAEB50"/>
                  </w:placeholder>
                  <w:text/>
                </w:sdtPr>
                <w:sdtContent>
                  <w:r>
                    <w:t>Perry</w:t>
                  </w:r>
                </w:sdtContent>
              </w:sdt>
              <w:r>
                <w:t xml:space="preserve">, </w:t>
              </w:r>
              <w:sdt>
                <w:sdtPr>
                  <w:alias w:val="Position"/>
                  <w:tag w:val="Position"/>
                  <w:id w:val="-241332039"/>
                  <w:placeholder>
                    <w:docPart w:val="3F33E9A552534E639A7AB2A186DAEB50"/>
                  </w:placeholder>
                  <w:text/>
                </w:sdtPr>
                <w:sdtContent>
                  <w:r>
                    <w:t>S32 SGM</w:t>
                  </w:r>
                </w:sdtContent>
              </w:sdt>
              <w:r>
                <w:t xml:space="preserve">, </w:t>
              </w:r>
              <w:sdt>
                <w:sdtPr>
                  <w:alias w:val="Phone Number"/>
                  <w:tag w:val="Phone Number"/>
                  <w:id w:val="2040775467"/>
                  <w:placeholder>
                    <w:docPart w:val="3F33E9A552534E639A7AB2A186DAEB50"/>
                  </w:placeholder>
                  <w:text/>
                </w:sdtPr>
                <w:sdtContent>
                  <w:r>
                    <w:t>833-5110</w:t>
                  </w:r>
                </w:sdtContent>
              </w:sdt>
              <w:r>
                <w:t xml:space="preserve">, </w:t>
              </w:r>
              <w:sdt>
                <w:sdtPr>
                  <w:alias w:val="Email"/>
                  <w:tag w:val="Email"/>
                  <w:id w:val="-1051924217"/>
                  <w:placeholder>
                    <w:docPart w:val="3F33E9A552534E639A7AB2A186DAEB50"/>
                  </w:placeholder>
                  <w:text/>
                </w:sdtPr>
                <w:sdtContent>
                  <w:r>
                    <w:t>jackson.d.perry.mil@mail.mil</w:t>
                  </w:r>
                </w:sdtContent>
              </w:sdt>
            </w:p>
          </w:sdtContent>
        </w:sdt>
      </w:sdtContent>
    </w:sdt>
    <w:sdt>
      <w:sdtPr>
        <w:id w:val="-1025400081"/>
        <w:lock w:val="sdtContentLocked"/>
        <w:placeholder>
          <w:docPart w:val="7872A6736B294773815AD8F6C0A04FCB"/>
        </w:placeholder>
        <w:group/>
      </w:sdtPr>
      <w:sdtContent>
        <w:p>
          <w:pPr>
            <w:pStyle w:val="ListParagraph"/>
            <w:numPr>
              <w:ilvl w:val="0"/>
              <w:numId w:val="1"/>
            </w:numPr>
            <w:spacing w:before="240"/>
            <w:ind w:left="360"/>
          </w:pPr>
          <w:r>
            <w:t>(U) OBSERVATIONS</w:t>
          </w:r>
        </w:p>
      </w:sdtContent>
    </w:sdt>
    <w:sdt>
      <w:sdtPr>
        <w:alias w:val="ODR Repeating Section"/>
        <w:tag w:val="ODR Repeating Section"/>
        <w:id w:val="-1439987304"/>
        <w15:repeatingSection/>
      </w:sdtPr>
      <w:sdtContent>
        <w:sdt>
          <w:sdtPr>
            <w:id w:val="470108348"/>
            <w:placeholder>
              <w:docPart w:val="C9342CFD0D624FDB96178E6C0011667A"/>
            </w:placeholder>
            <w15:repeatingSectionItem/>
          </w:sdtPr>
          <w:sdtContent>
            <w:sdt>
              <w:sdtPr>
                <w:id w:val="-694693962"/>
                <w:lock w:val="contentLocked"/>
                <w:placeholder>
                  <w:docPart w:val="7872A6736B294773815AD8F6C0A04FCB"/>
                </w:placeholder>
                <w:group/>
              </w:sdtPr>
              <w:sdtContent>
                <w:p>
                  <w:pPr>
                    <w:pStyle w:val="TMSStylelettered"/>
                    <w:numPr>
                      <w:ilvl w:val="0"/>
                      <w:numId w:val="10"/>
                    </w:numPr>
                  </w:pPr>
                  <w:sdt>
                    <w:sdtPr>
                      <w:id w:val="-357584066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Obs Type PM"/>
                          <w:tag w:val="Obs Type Portion Mark"/>
                          <w:id w:val="-1106496197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Observation Type: </w:t>
                      </w:r>
                    </w:sdtContent>
                  </w:sdt>
                  <w:sdt>
                    <w:sdtPr>
                      <w:alias w:val="Observation Type"/>
                      <w:tag w:val="Observation Type"/>
                      <w:id w:val="-805694892"/>
                      <w:placeholder>
                        <w:docPart w:val="13F6FE12417C4A3EBFF4F9E1F9E05AD5"/>
                      </w:placeholder>
                      <w:dropDownList>
                        <w:listItem w:displayText="Friendly" w:value="Friendly"/>
                        <w:listItem w:displayText="Threat" w:value="Threat"/>
                      </w:dropDownList>
                    </w:sdtPr>
                    <w:sdtContent>
                      <w:r>
                        <w:t>Friendly</w:t>
                      </w:r>
                    </w:sdtContent>
                  </w:sdt>
                  <w:r>
                    <w:t xml:space="preserve"> </w:t>
                  </w:r>
                </w:p>
                <w:p>
                  <w:pPr>
                    <w:pStyle w:val="TMSStyle1"/>
                  </w:pPr>
                  <w:sdt>
                    <w:sdtPr>
                      <w:id w:val="385772685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TOI PM"/>
                          <w:tag w:val="TOI Portion Mark"/>
                          <w:id w:val="-456104427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Topics of Interest (TOI): 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1"/>
                      <w:tag w:val="TOI 1"/>
                      <w:id w:val="-1585603532"/>
                      <w:placeholder>
                        <w:docPart w:val="B82DBFDE165F4A68ADA9B6F508EB7871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Robotics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2"/>
                      <w:tag w:val="TOI 2"/>
                      <w:id w:val="-93794126"/>
                      <w:placeholder>
                        <w:docPart w:val="C7F744AF50FA4C35A0FD7AC07CCCEBA2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Armor / Anti-Armor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3"/>
                      <w:tag w:val="TOI 3"/>
                      <w:id w:val="2137755674"/>
                      <w:placeholder>
                        <w:docPart w:val="0DD4267D30844C91B655B9EAC794D64E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Intelligence (Warfighting Function)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4"/>
                      <w:tag w:val="TOI 4"/>
                      <w:id w:val="-269316092"/>
                      <w:placeholder>
                        <w:docPart w:val="2EA978EED89242C48B16B1F5ABF96A71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Design / Military Decision Making Process (MDMP)</w:t>
                      </w:r>
                    </w:sdtContent>
                  </w:sdt>
                </w:p>
                <w:sdt>
                  <w:sdtPr>
                    <w:id w:val="-1191528593"/>
                    <w:lock w:val="contentLocked"/>
                    <w:placeholder>
                      <w:docPart w:val="18AEDC66235D42E6A3292AA3970E443B"/>
                    </w:placeholder>
                    <w:group/>
                  </w:sdtPr>
                  <w:sdtContent>
                    <w:p>
                      <w:pPr>
                        <w:pStyle w:val="TMSStyle1"/>
                      </w:pPr>
                      <w:sdt>
                        <w:sdtPr>
                          <w:id w:val="-2056077485"/>
                          <w:lock w:val="contentLocked"/>
                          <w:placeholder>
                            <w:docPart w:val="7872A6736B294773815AD8F6C0A04FCB"/>
                          </w:placeholder>
                          <w:group/>
                        </w:sdtPr>
                        <w:sdtContent>
                          <w:sdt>
                            <w:sdtPr>
                              <w:alias w:val="Obs PM"/>
                              <w:tag w:val="Obs Portion Mark"/>
                              <w:id w:val="2114785141"/>
                              <w:placeholder>
                                <w:docPart w:val="512DA499C6924156B24D26ACB44DFEE4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Observation: </w:t>
                          </w:r>
                        </w:sdtContent>
                      </w:sdt>
                      <w:sdt>
                        <w:sdtPr>
                          <w:alias w:val="observation"/>
                          <w:tag w:val="observation"/>
                          <w:id w:val="1389682751"/>
                          <w:placeholder>
                            <w:docPart w:val="123848C944BB4674BF6401F5E685D203"/>
                          </w:placeholder>
                        </w:sdtPr>
                        <w:sdtContent>
                          <w:r>
                            <w:t>here is my first observation</w:t>
                          </w:r>
                        </w:sdtContent>
                      </w:sdt>
                      <w:r>
                        <w:t xml:space="preserve"> </w:t>
                      </w:r>
                    </w:p>
                    <w:p>
                      <w:pPr>
                        <w:pStyle w:val="TMSStyle1"/>
                      </w:pPr>
                      <w:sdt>
                        <w:sdtPr>
                          <w:id w:val="-1543127475"/>
                          <w:lock w:val="contentLocked"/>
                          <w:placeholder>
                            <w:docPart w:val="7872A6736B294773815AD8F6C0A04FCB"/>
                          </w:placeholder>
                          <w:group/>
                        </w:sdtPr>
                        <w:sdtContent>
                          <w:sdt>
                            <w:sdtPr>
                              <w:alias w:val="Discussion PM"/>
                              <w:tag w:val="Discussion Portion Mark"/>
                              <w:id w:val="915898355"/>
                              <w:placeholder>
                                <w:docPart w:val="512DA499C6924156B24D26ACB44DFEE4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Discussion: </w:t>
                          </w:r>
                        </w:sdtContent>
                      </w:sdt>
                      <w:r>
                        <w:t xml:space="preserve"> </w:t>
                      </w:r>
                      <w:sdt>
                        <w:sdtPr>
                          <w:alias w:val="Discussion"/>
                          <w:tag w:val="Discussion"/>
                          <w:id w:val="1647161667"/>
                          <w:placeholder>
                            <w:docPart w:val="FD99783C4BC54F488BD518E0A36ADA93"/>
                          </w:placeholder>
                        </w:sdtPr>
                        <w:sdtContent>
                          <w:r>
                            <w:t>here is the first discussion</w:t>
                          </w:r>
                        </w:sdtContent>
                      </w:sdt>
                    </w:p>
                    <w:p>
                      <w:pPr>
                        <w:pStyle w:val="TMSStyle1"/>
                      </w:pPr>
                      <w:sdt>
                        <w:sdtPr>
                          <w:id w:val="1722171393"/>
                          <w:lock w:val="contentLocked"/>
                          <w:placeholder>
                            <w:docPart w:val="7872A6736B294773815AD8F6C0A04FCB"/>
                          </w:placeholder>
                          <w:group/>
                        </w:sdtPr>
                        <w:sdtContent>
                          <w:sdt>
                            <w:sdtPr>
                              <w:alias w:val="Recomendation PM"/>
                              <w:tag w:val="Recomendation Portion Mark"/>
                              <w:id w:val="-1090306865"/>
                              <w:placeholder>
                                <w:docPart w:val="512DA499C6924156B24D26ACB44DFEE4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Recommendation: </w:t>
                          </w:r>
                        </w:sdtContent>
                      </w:sdt>
                      <w:sdt>
                        <w:sdtPr>
                          <w:alias w:val="Recommendation"/>
                          <w:tag w:val="Recommendation"/>
                          <w:id w:val="-1069191556"/>
                          <w:placeholder>
                            <w:docPart w:val="FAAB11E926DF4B689F4BC2347BB045FA"/>
                          </w:placeholder>
                        </w:sdtPr>
                        <w:sdtContent>
                          <w:r>
                            <w:t>here is the first recommendation</w:t>
                          </w:r>
                        </w:sdtContent>
                      </w:sdt>
                      <w:r>
                        <w:t xml:space="preserve"> </w:t>
                      </w:r>
                    </w:p>
                  </w:sdtContent>
                </w:sdt>
                <w:p>
                  <w:pPr>
                    <w:pStyle w:val="TMSStyle1"/>
                  </w:pPr>
                  <w:sdt>
                    <w:sdtPr>
                      <w:id w:val="-1515911225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PIR PM"/>
                          <w:tag w:val="PIR Portion Mark"/>
                          <w:id w:val="-1139179110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Group / Squadron Information Requirements (PIR):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PIRs"/>
                      <w:tag w:val="PIRs"/>
                      <w:id w:val="-1729293937"/>
                      <w:placeholder>
                        <w:docPart w:val="539AEDBCF4934C388ED851B2D6E50C54"/>
                      </w:placeholder>
                      <w:text w:multiLine="1"/>
                    </w:sdtPr>
                    <w:sdtContent>
                      <w:r>
                        <w:t>group squadron PIRS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-1593707991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DOTMLPF PM"/>
                          <w:tag w:val="DOTMLPF Portion Mark"/>
                          <w:id w:val="1559127547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Hasty DOTMLPF-P Domain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"/>
                      <w:tag w:val="Hasty DOTMLPF-P"/>
                      <w:id w:val="-1441222878"/>
                      <w:lock w:val="sdtLocked"/>
                      <w:placeholder>
                        <w:docPart w:val="C674DE3B3E004FCAAA3A17E501EF2D9C"/>
                      </w:placeholder>
                      <w:showingPlcHdr/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rPr>
                          <w:rStyle w:val="PlaceholderText"/>
                          <w:color w:val="auto"/>
                        </w:rPr>
                        <w:t>Choose an item.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2"/>
                      <w:tag w:val="Hasty DOTMLPF-P2"/>
                      <w:id w:val="442422499"/>
                      <w:placeholder>
                        <w:docPart w:val="BB6D1B4C34974F28B9C4AA7EF6DC940D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Doctrine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3"/>
                      <w:tag w:val="Hasty DOTMLPF-P3"/>
                      <w:id w:val="402718214"/>
                      <w:placeholder>
                        <w:docPart w:val="13DEBCE7C5854CBE88F5C8A813EC21FD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Organization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4"/>
                      <w:tag w:val="Hasty DOTMLPF-P4"/>
                      <w:id w:val="-1371907010"/>
                      <w:placeholder>
                        <w:docPart w:val="66805F4105AB4E538EEC072288EAE0E7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Training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1799111511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AWfC PM"/>
                          <w:tag w:val="AWfC PM"/>
                          <w:id w:val="-1301608058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AWfC Learning Demand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AWfC"/>
                      <w:tag w:val="AWfC"/>
                      <w:id w:val="-678198447"/>
                      <w:placeholder>
                        <w:docPart w:val="44E0D39CCF404973A28F6BC353D0459D"/>
                      </w:placeholder>
                    </w:sdtPr>
                    <w:sdtContent>
                      <w:proofErr w:type="spellStart"/>
                      <w:r>
                        <w:t>AWfC</w:t>
                      </w:r>
                      <w:proofErr w:type="spellEnd"/>
                      <w:r>
                        <w:t xml:space="preserve"> learning demand analysis</w:t>
                      </w:r>
                    </w:sdtContent>
                  </w:sdt>
                </w:p>
                <w:p>
                  <w:pPr>
                    <w:pStyle w:val="TMSStyle1"/>
                    <w:rPr>
                      <w:rStyle w:val="PlaceholderText"/>
                      <w:color w:val="auto"/>
                    </w:rPr>
                  </w:pPr>
                  <w:sdt>
                    <w:sdtPr>
                      <w:rPr>
                        <w:color w:val="808080"/>
                      </w:rPr>
                      <w:id w:val="-1104882112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color w:val="808080"/>
                          </w:rPr>
                          <w:alias w:val="WfF PM"/>
                          <w:tag w:val="WfF PM"/>
                          <w:id w:val="693272800"/>
                          <w:placeholder>
                            <w:docPart w:val="512DA499C6924156B24D26ACB44DFEE4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Warfighting Function (WfF)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"/>
                      <w:tag w:val="WfF"/>
                      <w:id w:val="433798753"/>
                      <w:placeholder>
                        <w:docPart w:val="4B87CB96A5E840FFA9A1FE9326F544AA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Mission Command</w:t>
                      </w:r>
                    </w:sdtContent>
                  </w:sdt>
                  <w:r>
                    <w:rPr>
                      <w:rStyle w:val="PlaceholderText"/>
                      <w:color w:val="auto"/>
                    </w:rPr>
                    <w:t xml:space="preserve"> </w:t>
                  </w:r>
                  <w:sdt>
                    <w:sdtPr>
                      <w:alias w:val="WfF2"/>
                      <w:tag w:val="WfF2"/>
                      <w:id w:val="-1348940290"/>
                      <w:placeholder>
                        <w:docPart w:val="D035D9F0DE1F4996B78655970408D10C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Movement and Maneuver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3"/>
                      <w:tag w:val="WfF3"/>
                      <w:id w:val="2112159051"/>
                      <w:placeholder>
                        <w:docPart w:val="EF8E2E518746457FB537E768A66571C8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Fires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606160131"/>
                      <w:lock w:val="contentLocked"/>
                      <w:placeholder>
                        <w:docPart w:val="7872A6736B294773815AD8F6C0A04FCB"/>
                      </w:placeholder>
                      <w:group/>
                    </w:sdtPr>
                    <w:sdtContent>
                      <w:sdt>
                        <w:sdtPr>
                          <w:alias w:val="Publish"/>
                          <w:tag w:val="Publish"/>
                          <w:id w:val="-309630444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Do not publish this observation</w:t>
                      </w:r>
                    </w:sdtContent>
                  </w:sdt>
                </w:p>
              </w:sdtContent>
            </w:sdt>
            <w:p>
              <w:pPr>
                <w:pStyle w:val="TMSStylelettered"/>
                <w:numPr>
                  <w:ilvl w:val="0"/>
                  <w:numId w:val="0"/>
                </w:numPr>
              </w:pPr>
            </w:p>
          </w:sdtContent>
        </w:sdt>
        <w:sdt>
          <w:sdtPr>
            <w:id w:val="-215273628"/>
            <w:placeholder>
              <w:docPart w:val="7F337C96C54A4A16BEDA031033CFE5CD"/>
            </w:placeholder>
            <w15:repeatingSectionItem/>
          </w:sdtPr>
          <w:sdtContent>
            <w:sdt>
              <w:sdtPr>
                <w:id w:val="1386452181"/>
                <w:lock w:val="contentLocked"/>
                <w:placeholder>
                  <w:docPart w:val="1985C67F023640D8BA6E5193D83CA4E0"/>
                </w:placeholder>
                <w:group/>
              </w:sdtPr>
              <w:sdtContent>
                <w:p>
                  <w:pPr>
                    <w:pStyle w:val="TMSStylelettered"/>
                  </w:pPr>
                  <w:sdt>
                    <w:sdtPr>
                      <w:id w:val="107023631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Obs Type PM"/>
                          <w:tag w:val="Obs Type Portion Mark"/>
                          <w:id w:val="1402717813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Observation Type: </w:t>
                      </w:r>
                    </w:sdtContent>
                  </w:sdt>
                  <w:sdt>
                    <w:sdtPr>
                      <w:alias w:val="Observation Type"/>
                      <w:tag w:val="Observation Type"/>
                      <w:id w:val="-435745904"/>
                      <w:placeholder>
                        <w:docPart w:val="B572CEDDFD9E48F9A805F855100FC58B"/>
                      </w:placeholder>
                      <w:showingPlcHdr/>
                      <w:dropDownList>
                        <w:listItem w:displayText="Friendly" w:value="Friendly"/>
                        <w:listItem w:displayText="Threat" w:value="Threat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  <w:r>
                    <w:t xml:space="preserve"> </w:t>
                  </w:r>
                </w:p>
                <w:p>
                  <w:pPr>
                    <w:pStyle w:val="TMSStyle1"/>
                  </w:pPr>
                  <w:sdt>
                    <w:sdtPr>
                      <w:id w:val="-871308082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TOI PM"/>
                          <w:tag w:val="TOI Portion Mark"/>
                          <w:id w:val="244542519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Topics of Interest (TOI): 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1"/>
                      <w:tag w:val="TOI 1"/>
                      <w:id w:val="-922722341"/>
                      <w:placeholder>
                        <w:docPart w:val="0566304403024B13B0CFBD7DDD852FEE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Rule of Law (RoL)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2"/>
                      <w:tag w:val="TOI 2"/>
                      <w:id w:val="-1197695123"/>
                      <w:placeholder>
                        <w:docPart w:val="5E440868013A4EEFAA012226D5741DDE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Security Force Assistance Brigades (SFAB)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3"/>
                      <w:tag w:val="TOI 3"/>
                      <w:id w:val="-2071180154"/>
                      <w:placeholder>
                        <w:docPart w:val="67F88810BCB440FEBCA4FAB3B4FC24D9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Sniper (RED / BLUE)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4"/>
                      <w:tag w:val="TOI 4"/>
                      <w:id w:val="-197698854"/>
                      <w:placeholder>
                        <w:docPart w:val="F20865A67CEC423A8F19CAFCB1E9CBBF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Russian New Generation Warfare (RNGW)</w:t>
                      </w:r>
                    </w:sdtContent>
                  </w:sdt>
                </w:p>
                <w:sdt>
                  <w:sdtPr>
                    <w:id w:val="-1325743750"/>
                    <w:lock w:val="contentLocked"/>
                    <w:placeholder>
                      <w:docPart w:val="00CDB9CB825F47FB8ECCA4796D25584E"/>
                    </w:placeholder>
                    <w:group/>
                  </w:sdtPr>
                  <w:sdtContent>
                    <w:p>
                      <w:pPr>
                        <w:pStyle w:val="TMSStyle1"/>
                      </w:pPr>
                      <w:sdt>
                        <w:sdtPr>
                          <w:id w:val="-1064094531"/>
                          <w:lock w:val="contentLocked"/>
                          <w:placeholder>
                            <w:docPart w:val="1985C67F023640D8BA6E5193D83CA4E0"/>
                          </w:placeholder>
                          <w:group/>
                        </w:sdtPr>
                        <w:sdtContent>
                          <w:sdt>
                            <w:sdtPr>
                              <w:alias w:val="Obs PM"/>
                              <w:tag w:val="Obs Portion Mark"/>
                              <w:id w:val="-1955933691"/>
                              <w:placeholder>
                                <w:docPart w:val="7471D6CEE32846808B95AE64099574DE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(U)</w:t>
                              </w:r>
                            </w:sdtContent>
                          </w:sdt>
                          <w:r>
                            <w:t xml:space="preserve"> Observation: </w:t>
                          </w:r>
                        </w:sdtContent>
                      </w:sdt>
                      <w:sdt>
                        <w:sdtPr>
                          <w:alias w:val="observation"/>
                          <w:tag w:val="observation"/>
                          <w:id w:val="1852680946"/>
                          <w:placeholder>
                            <w:docPart w:val="B0B40C290A29400DBBCA083962171119"/>
                          </w:placeholder>
                        </w:sdtPr>
                        <w:sdtContent>
                          <w:r>
                            <w:t>2</w:t>
                          </w:r>
                          <w:r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observation</w:t>
                          </w:r>
                        </w:sdtContent>
                      </w:sdt>
                      <w:r>
                        <w:t xml:space="preserve"> </w:t>
                      </w:r>
                    </w:p>
                    <w:p>
                      <w:pPr>
                        <w:pStyle w:val="TMSStyle1"/>
                      </w:pPr>
                      <w:sdt>
                        <w:sdtPr>
                          <w:id w:val="1437944675"/>
                          <w:lock w:val="contentLocked"/>
                          <w:placeholder>
                            <w:docPart w:val="1985C67F023640D8BA6E5193D83CA4E0"/>
                          </w:placeholder>
                          <w:group/>
                        </w:sdtPr>
                        <w:sdtContent>
                          <w:sdt>
                            <w:sdtPr>
                              <w:alias w:val="Discussion PM"/>
                              <w:tag w:val="Discussion Portion Mark"/>
                              <w:id w:val="1858455117"/>
                              <w:placeholder>
                                <w:docPart w:val="7471D6CEE32846808B95AE64099574DE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Discussion: </w:t>
                          </w:r>
                        </w:sdtContent>
                      </w:sdt>
                      <w:r>
                        <w:t xml:space="preserve"> </w:t>
                      </w:r>
                      <w:sdt>
                        <w:sdtPr>
                          <w:alias w:val="Discussion"/>
                          <w:tag w:val="Discussion"/>
                          <w:id w:val="-280412163"/>
                          <w:placeholder>
                            <w:docPart w:val="993F2B0864E246CFB9B8E5E7A4F856BD"/>
                          </w:placeholder>
                        </w:sdtPr>
                        <w:sdtContent>
                          <w:r>
                            <w:t>second discussion (caveat blank)</w:t>
                          </w:r>
                        </w:sdtContent>
                      </w:sdt>
                    </w:p>
                    <w:p>
                      <w:pPr>
                        <w:pStyle w:val="TMSStyle1"/>
                      </w:pPr>
                      <w:sdt>
                        <w:sdtPr>
                          <w:id w:val="561529565"/>
                          <w:lock w:val="contentLocked"/>
                          <w:placeholder>
                            <w:docPart w:val="1985C67F023640D8BA6E5193D83CA4E0"/>
                          </w:placeholder>
                          <w:group/>
                        </w:sdtPr>
                        <w:sdtContent>
                          <w:sdt>
                            <w:sdtPr>
                              <w:alias w:val="Recomendation PM"/>
                              <w:tag w:val="Recomendation Portion Mark"/>
                              <w:id w:val="1786765991"/>
                              <w:placeholder>
                                <w:docPart w:val="7471D6CEE32846808B95AE64099574DE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Recommendation: </w:t>
                          </w:r>
                        </w:sdtContent>
                      </w:sdt>
                      <w:sdt>
                        <w:sdtPr>
                          <w:alias w:val="Recommendation"/>
                          <w:tag w:val="Recommendation"/>
                          <w:id w:val="2044634266"/>
                          <w:placeholder>
                            <w:docPart w:val="4DC3C984C5EB4E6C80C76DB62F66F13C"/>
                          </w:placeholder>
                        </w:sdtPr>
                        <w:sdtContent>
                          <w:r>
                            <w:t>2</w:t>
                          </w:r>
                          <w:r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recommendtaion</w:t>
                          </w:r>
                          <w:proofErr w:type="spellEnd"/>
                        </w:sdtContent>
                      </w:sdt>
                      <w:r>
                        <w:t xml:space="preserve"> </w:t>
                      </w:r>
                    </w:p>
                  </w:sdtContent>
                </w:sdt>
                <w:p>
                  <w:pPr>
                    <w:pStyle w:val="TMSStyle1"/>
                  </w:pPr>
                  <w:sdt>
                    <w:sdtPr>
                      <w:id w:val="-67349190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PIR PM"/>
                          <w:tag w:val="PIR Portion Mark"/>
                          <w:id w:val="-652150416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Group / Squadron Information Requirements (PIR):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PIRs"/>
                      <w:tag w:val="PIRs"/>
                      <w:id w:val="-1487235622"/>
                      <w:placeholder>
                        <w:docPart w:val="9E2029A03A67430BB0902F44ACC2D298"/>
                      </w:placeholder>
                      <w:text w:multiLine="1"/>
                    </w:sdtPr>
                    <w:sdtContent>
                      <w:r>
                        <w:t>2nd group PIR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1046416234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DOTMLPF PM"/>
                          <w:tag w:val="DOTMLPF Portion Mark"/>
                          <w:id w:val="748700131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Hasty DOTMLPF-P Domain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"/>
                      <w:tag w:val="Hasty DOTMLPF-P"/>
                      <w:id w:val="59380320"/>
                      <w:lock w:val="sdtLocked"/>
                      <w:placeholder>
                        <w:docPart w:val="9F01195534594C06B7DEAFF7DE4DE5BE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Facilities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2"/>
                      <w:tag w:val="Hasty DOTMLPF-P2"/>
                      <w:id w:val="1169444499"/>
                      <w:placeholder>
                        <w:docPart w:val="051E032D1A0549ABB8C8BE06349F0410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Facilities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3"/>
                      <w:tag w:val="Hasty DOTMLPF-P3"/>
                      <w:id w:val="-1547752530"/>
                      <w:placeholder>
                        <w:docPart w:val="AD09CBB1BDBA4F2EBA181016A7160991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Leadership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4"/>
                      <w:tag w:val="Hasty DOTMLPF-P4"/>
                      <w:id w:val="-69967915"/>
                      <w:placeholder>
                        <w:docPart w:val="45AD6A4841A3447C90B1C3EE20FC53CB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Materiel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-1222435119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AWfC PM"/>
                          <w:tag w:val="AWfC PM"/>
                          <w:id w:val="-1961557807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AWfC Learning Demand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AWfC"/>
                      <w:tag w:val="AWfC"/>
                      <w:id w:val="-1974819473"/>
                      <w:placeholder>
                        <w:docPart w:val="2FBBD080C8EF4081AA60AEEFBE8BC5E4"/>
                      </w:placeholder>
                    </w:sdtPr>
                    <w:sdtContent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proofErr w:type="spellStart"/>
                      <w:r>
                        <w:t>wfd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analysy</w:t>
                      </w:r>
                      <w:proofErr w:type="spellEnd"/>
                    </w:sdtContent>
                  </w:sdt>
                </w:p>
                <w:p>
                  <w:pPr>
                    <w:pStyle w:val="TMSStyle1"/>
                    <w:rPr>
                      <w:rStyle w:val="PlaceholderText"/>
                      <w:color w:val="auto"/>
                    </w:rPr>
                  </w:pPr>
                  <w:sdt>
                    <w:sdtPr>
                      <w:rPr>
                        <w:color w:val="808080"/>
                      </w:rPr>
                      <w:id w:val="1253746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color w:val="808080"/>
                          </w:rPr>
                          <w:alias w:val="WfF PM"/>
                          <w:tag w:val="WfF PM"/>
                          <w:id w:val="1359168270"/>
                          <w:placeholder>
                            <w:docPart w:val="7471D6CEE32846808B95AE64099574DE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>
                            <w:rPr>
                              <w:color w:val="808080"/>
                            </w:rPr>
                            <w:t>(U)</w:t>
                          </w:r>
                        </w:sdtContent>
                      </w:sdt>
                      <w:r>
                        <w:t xml:space="preserve"> Warfighting Function (WfF)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"/>
                      <w:tag w:val="WfF"/>
                      <w:id w:val="-1330364060"/>
                      <w:placeholder>
                        <w:docPart w:val="21C6B3A7F7044CA3824226773A478085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Mission Command</w:t>
                      </w:r>
                    </w:sdtContent>
                  </w:sdt>
                  <w:r>
                    <w:rPr>
                      <w:rStyle w:val="PlaceholderText"/>
                      <w:color w:val="auto"/>
                    </w:rPr>
                    <w:t xml:space="preserve"> </w:t>
                  </w:r>
                  <w:sdt>
                    <w:sdtPr>
                      <w:alias w:val="WfF2"/>
                      <w:tag w:val="WfF2"/>
                      <w:id w:val="-447314457"/>
                      <w:placeholder>
                        <w:docPart w:val="EE89637B057748F0A46C6EBB23DF44D4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Movement and Maneuver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3"/>
                      <w:tag w:val="WfF3"/>
                      <w:id w:val="1209533971"/>
                      <w:placeholder>
                        <w:docPart w:val="E44ADF672FFE4EA0B9127917936A742E"/>
                      </w:placeholder>
                      <w:showingPlcHdr/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1555972829"/>
                      <w:lock w:val="contentLocked"/>
                      <w:placeholder>
                        <w:docPart w:val="1985C67F023640D8BA6E5193D83CA4E0"/>
                      </w:placeholder>
                      <w:group/>
                    </w:sdtPr>
                    <w:sdtContent>
                      <w:sdt>
                        <w:sdtPr>
                          <w:alias w:val="Publish"/>
                          <w:tag w:val="Publish"/>
                          <w:id w:val="210399590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Do not publish this observation</w:t>
                      </w:r>
                    </w:sdtContent>
                  </w:sdt>
                </w:p>
              </w:sdtContent>
            </w:sdt>
            <w:p>
              <w:pPr>
                <w:pStyle w:val="TMSStylelettered"/>
                <w:numPr>
                  <w:ilvl w:val="0"/>
                  <w:numId w:val="0"/>
                </w:numPr>
              </w:pPr>
            </w:p>
          </w:sdtContent>
        </w:sdt>
        <w:sdt>
          <w:sdtPr>
            <w:id w:val="-610507025"/>
            <w:placeholder>
              <w:docPart w:val="0D7F22AD584F4BCBA3522A17A92940B7"/>
            </w:placeholder>
            <w15:repeatingSectionItem/>
          </w:sdtPr>
          <w:sdtContent>
            <w:sdt>
              <w:sdtPr>
                <w:id w:val="880980289"/>
                <w:lock w:val="contentLocked"/>
                <w:placeholder>
                  <w:docPart w:val="71FBEF5A4EBB45F8B0364C76D5A9E365"/>
                </w:placeholder>
                <w:group/>
              </w:sdtPr>
              <w:sdtContent>
                <w:p>
                  <w:pPr>
                    <w:pStyle w:val="TMSStylelettered"/>
                  </w:pPr>
                  <w:sdt>
                    <w:sdtPr>
                      <w:id w:val="1920517571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Obs Type PM"/>
                          <w:tag w:val="Obs Type Portion Mark"/>
                          <w:id w:val="533694911"/>
                          <w:placeholder>
                            <w:docPart w:val="619AB1BB2A44480A8EC3F6E823486998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Observation Type: </w:t>
                      </w:r>
                    </w:sdtContent>
                  </w:sdt>
                  <w:sdt>
                    <w:sdtPr>
                      <w:alias w:val="Observation Type"/>
                      <w:tag w:val="Observation Type"/>
                      <w:id w:val="-1033188187"/>
                      <w:placeholder>
                        <w:docPart w:val="ECCC922ADDE54BCF8D7268AF1E54A09C"/>
                      </w:placeholder>
                      <w:dropDownList>
                        <w:listItem w:displayText="Friendly" w:value="Friendly"/>
                        <w:listItem w:displayText="Threat" w:value="Threat"/>
                      </w:dropDownList>
                    </w:sdtPr>
                    <w:sdtContent>
                      <w:r>
                        <w:t>Friendly</w:t>
                      </w:r>
                    </w:sdtContent>
                  </w:sdt>
                  <w:r>
                    <w:t xml:space="preserve"> </w:t>
                  </w:r>
                </w:p>
                <w:p>
                  <w:pPr>
                    <w:pStyle w:val="TMSStyle1"/>
                  </w:pPr>
                  <w:sdt>
                    <w:sdtPr>
                      <w:id w:val="1306668996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TOI PM"/>
                          <w:tag w:val="TOI Portion Mark"/>
                          <w:id w:val="-815106517"/>
                          <w:placeholder>
                            <w:docPart w:val="619AB1BB2A44480A8EC3F6E823486998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(U//FOUO)</w:t>
                          </w:r>
                        </w:sdtContent>
                      </w:sdt>
                      <w:r>
                        <w:t xml:space="preserve"> Topics of Interest (TOI): 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1"/>
                      <w:tag w:val="TOI 1"/>
                      <w:id w:val="-1314096471"/>
                      <w:placeholder>
                        <w:docPart w:val="181F724BFC9C413EBA71E7192F710029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Armor / Anti-Armor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2"/>
                      <w:tag w:val="TOI 2"/>
                      <w:id w:val="-68969233"/>
                      <w:placeholder>
                        <w:docPart w:val="7C4F8DC2C68946B1BDB68BCEEA37B879"/>
                      </w:placeholder>
                      <w:showingPlcHdr/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3"/>
                      <w:tag w:val="TOI 3"/>
                      <w:id w:val="-352644289"/>
                      <w:placeholder>
                        <w:docPart w:val="8651A42FE8CD4BA88193BCCBC1D8DE9F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Enabler Integration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TOI 4"/>
                      <w:tag w:val="TOI 4"/>
                      <w:id w:val="-1651980188"/>
                      <w:placeholder>
                        <w:docPart w:val="6EB5ACFA0DAD41A7AD59956BD932E50A"/>
                      </w:placeholder>
                      <w:dropDownList>
                        <w:listItem w:value="Choose an item."/>
                        <w:listItem w:displayText="Adaptability" w:value="Adaptability"/>
                        <w:listItem w:displayText="Armor / Anti-Armor" w:value="Armor / Anti-Armor"/>
                        <w:listItem w:displayText="Border Operations" w:value="Border Operations"/>
                        <w:listItem w:displayText="Chemical, biological, radiological, nuclear (CBRN)" w:value="Chemical, biological, radiological, nuclear (CBRN)"/>
                        <w:listItem w:displayText="Civil Affairs / Psychological Operations" w:value="Civil Affairs / Psychological Operations"/>
                        <w:listItem w:displayText="Civilian Casualty (CIVCAS)" w:value="Civilian Casualty (CIVCAS)"/>
                        <w:listItem w:displayText="Communications (Voice / Digital)" w:value="Communications (Voice / Digital)"/>
                        <w:listItem w:displayText="Combat Training Center (CTC:  NTC, JRTC, JMTC, JOTC)" w:value="Combat Training Center (CTC:  NTC, JRTC, JMTC, JOTC)"/>
                        <w:listItem w:displayText="Cross-Domain Maneuver (CDM)" w:value="Cross-Domain Maneuver (CDM)"/>
                        <w:listItem w:displayText="Counter Weapons of Mass Destruction (CWMD)" w:value="Counter Weapons of Mass Destruction (CWMD)"/>
                        <w:listItem w:displayText="Defense Support to Civil Authorities (DSCA)" w:value="Defense Support to Civil Authorities (DSCA)"/>
                        <w:listItem w:displayText="Dense Urban Environment (DuE) / Megacity" w:value="Dense Urban Environment (DuE) / Megacity"/>
                        <w:listItem w:displayText="Electronic Warfare (EW)" w:value="Electronic Warfare (EW)"/>
                        <w:listItem w:displayText="Enabler Integration" w:value="Enabler Integration"/>
                        <w:listItem w:displayText="Explosive Ordnance Disposal (EOD)" w:value="Explosive Ordnance Disposal (EOD)"/>
                        <w:listItem w:displayText="Expeditionary Operations" w:value="Expeditionary Operations"/>
                        <w:listItem w:displayText="Fires (Warfighting Function)" w:value="Fires (Warfighting Function)"/>
                        <w:listItem w:displayText="Focused Operations (Attack the Network)" w:value="Focused Operations (Attack the Network)"/>
                        <w:listItem w:displayText="Force Protection (Warfighting Function)" w:value="Force Protection (Warfighting Function)"/>
                        <w:listItem w:displayText="Humanitarian Assistance Disaster Relief (HADR)" w:value="Humanitarian Assistance Disaster Relief (HADR)"/>
                        <w:listItem w:displayText="rovised Explosive Device (IED) (RED / BLUE)" w:value="rovised Explosive Device (IED) (RED / BLUE)"/>
                        <w:listItem w:displayText="stitutional Training" w:value="stitutional Training"/>
                        <w:listItem w:displayText="Intelligence (Warfighting Function)" w:value="Intelligence (Warfighting Function)"/>
                        <w:listItem w:displayText="Interoperability" w:value="Interoperability"/>
                        <w:listItem w:displayText="Joint, Inter-organizational, Multi-National (JIM)" w:value="Joint, Inter-organizational, Multi-National (JIM)"/>
                        <w:listItem w:displayText="Layered Integration Operations (LIO)" w:value="Layered Integration Operations (LIO)"/>
                        <w:listItem w:displayText="Maneuver (Warfighting Function)" w:value="Maneuver (Warfighting Function)"/>
                        <w:listItem w:displayText="Maritime" w:value="Maritime"/>
                        <w:listItem w:displayText="Military Advisor Training Academy (MATA)" w:value="Military Advisor Training Academy (MATA)"/>
                        <w:listItem w:displayText="Design / Military Decision Making Process (MDMP)" w:value="Design / Military Decision Making Process (MDMP)"/>
                        <w:listItem w:displayText="Mission Command (Warfighting Function)" w:value="Mission Command (Warfighting Function)"/>
                        <w:listItem w:displayText="obility Counter-Mobility (Warfighting Function)" w:value="obility Counter-Mobility (Warfighting Function)"/>
                        <w:listItem w:displayText="Multi-Domain Operations (MDO)" w:value="Multi-Domain Operations (MDO)"/>
                        <w:listItem w:displayText="Obscurants (Visual / Electrical)" w:value="Obscurants (Visual / Electrical)"/>
                        <w:listItem w:displayText="sonal Recovery (PR) " w:value="sonal Recovery (PR) "/>
                        <w:listItem w:displayText="Range of Military Operations (ROMO)" w:value="Range of Military Operations (ROMO)"/>
                        <w:listItem w:displayText="Reconnaissance and Security" w:value="Reconnaissance and Security"/>
                        <w:listItem w:displayText="Regionally Aligned Force (RAF)" w:value="Regionally Aligned Force (RAF)"/>
                        <w:listItem w:displayText="Russian New Generation Warfare (RNGW)" w:value="Russian New Generation Warfare (RNGW)"/>
                        <w:listItem w:displayText="Robotics" w:value="Robotics"/>
                        <w:listItem w:displayText="Rule of Law (RoL)" w:value="Rule of Law (RoL)"/>
                        <w:listItem w:displayText="Science and Technology (S&amp;T)" w:value="Science and Technology (S&amp;T)"/>
                        <w:listItem w:displayText="Sensors (Technology)" w:value="Sensors (Technology)"/>
                        <w:listItem w:displayText="Security Force Assistance (SFA)" w:value="Security Force Assistance (SFA)"/>
                        <w:listItem w:displayText="Security Force Assistance Brigades (SFAB)" w:value="Security Force Assistance Brigades (SFAB)"/>
                        <w:listItem w:displayText="Special Operations Force (SOF) / Conventional Force (CF) Interoperability" w:value="Special Operations Force (SOF) / Conventional Force (CF) Interoperability"/>
                        <w:listItem w:displayText="Subterranean Operations (SbTO)" w:value="Subterranean Operations (SbTO)"/>
                        <w:listItem w:displayText="Sniper (RED / BLUE)" w:value="Sniper (RED / BLUE)"/>
                        <w:listItem w:displayText="Soldier's Load" w:value="Soldier's Load"/>
                        <w:listItem w:displayText="Sustainment (Warfighting Function)" w:value="Sustainment (Warfighting Function)"/>
                        <w:listItem w:displayText="Tactical Site Exploitation (TSE)" w:value="Tactical Site Exploitation (TSE)"/>
                        <w:listItem w:displayText="Threat TTP" w:value="Threat TTP"/>
                        <w:listItem w:displayText="ns-National Criminal Organizations (TCOs)" w:value="ns-National Criminal Organizations (TCOs)"/>
                        <w:listItem w:displayText="ified Action Partners (UAPs) / Partner Nation(s)" w:value="ified Action Partners (UAPs) / Partner Nation(s)"/>
                        <w:listItem w:displayText="Unmanned Ariel Systems (UAS) (RED / BLUE)" w:value="Unmanned Ariel Systems (UAS) (RED / BLUE)"/>
                        <w:listItem w:displayText="Violent Extremist Organizations (VEOs)" w:value="Violent Extremist Organizations (VEOs)"/>
                        <w:listItem w:displayText="Weapons of Mass Destruction (WMD) (RED / BLUE)" w:value="Weapons of Mass Destruction (WMD) (RED / BLUE)"/>
                      </w:dropDownList>
                    </w:sdtPr>
                    <w:sdtContent>
                      <w:r>
                        <w:t>rovised Explosive Device (IED) (RED / BLUE)</w:t>
                      </w:r>
                    </w:sdtContent>
                  </w:sdt>
                </w:p>
                <w:sdt>
                  <w:sdtPr>
                    <w:id w:val="461152100"/>
                    <w:lock w:val="contentLocked"/>
                    <w:placeholder>
                      <w:docPart w:val="1F97C76334CF46608534BC4B07BBB301"/>
                    </w:placeholder>
                    <w:group/>
                  </w:sdtPr>
                  <w:sdtContent>
                    <w:p>
                      <w:pPr>
                        <w:pStyle w:val="TMSStyle1"/>
                      </w:pPr>
                      <w:sdt>
                        <w:sdtPr>
                          <w:id w:val="314299467"/>
                          <w:lock w:val="contentLocked"/>
                          <w:placeholder>
                            <w:docPart w:val="71FBEF5A4EBB45F8B0364C76D5A9E365"/>
                          </w:placeholder>
                          <w:group/>
                        </w:sdtPr>
                        <w:sdtContent>
                          <w:sdt>
                            <w:sdtPr>
                              <w:alias w:val="Obs PM"/>
                              <w:tag w:val="Obs Portion Mark"/>
                              <w:id w:val="-1717732747"/>
                              <w:placeholder>
                                <w:docPart w:val="619AB1BB2A44480A8EC3F6E823486998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(U)</w:t>
                              </w:r>
                            </w:sdtContent>
                          </w:sdt>
                          <w:r>
                            <w:t xml:space="preserve"> Observation: </w:t>
                          </w:r>
                        </w:sdtContent>
                      </w:sdt>
                      <w:sdt>
                        <w:sdtPr>
                          <w:alias w:val="observation"/>
                          <w:tag w:val="observation"/>
                          <w:id w:val="588040617"/>
                          <w:placeholder>
                            <w:docPart w:val="587F9B33F61943509669FA3EEF65AA11"/>
                          </w:placeholder>
                        </w:sdtPr>
                        <w:sdtContent>
                          <w:r>
                            <w:t>3</w:t>
                          </w:r>
                          <w:r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observation</w:t>
                          </w:r>
                        </w:sdtContent>
                      </w:sdt>
                      <w:r>
                        <w:t xml:space="preserve"> </w:t>
                      </w:r>
                    </w:p>
                    <w:p>
                      <w:pPr>
                        <w:pStyle w:val="TMSStyle1"/>
                      </w:pPr>
                      <w:sdt>
                        <w:sdtPr>
                          <w:id w:val="-1213736163"/>
                          <w:lock w:val="contentLocked"/>
                          <w:placeholder>
                            <w:docPart w:val="71FBEF5A4EBB45F8B0364C76D5A9E365"/>
                          </w:placeholder>
                          <w:group/>
                        </w:sdtPr>
                        <w:sdtContent>
                          <w:sdt>
                            <w:sdtPr>
                              <w:alias w:val="Discussion PM"/>
                              <w:tag w:val="Discussion Portion Mark"/>
                              <w:id w:val="1172291563"/>
                              <w:placeholder>
                                <w:docPart w:val="619AB1BB2A44480A8EC3F6E823486998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(U//FOUO)</w:t>
                              </w:r>
                            </w:sdtContent>
                          </w:sdt>
                          <w:r>
                            <w:t xml:space="preserve"> Discussion: </w:t>
                          </w:r>
                        </w:sdtContent>
                      </w:sdt>
                      <w:r>
                        <w:t xml:space="preserve"> </w:t>
                      </w:r>
                      <w:sdt>
                        <w:sdtPr>
                          <w:alias w:val="Discussion"/>
                          <w:tag w:val="Discussion"/>
                          <w:id w:val="-248128003"/>
                          <w:placeholder>
                            <w:docPart w:val="0AA124BDA9F743E8A8253CE74584D5EE"/>
                          </w:placeholder>
                        </w:sdtPr>
                        <w:sdtContent>
                          <w:r>
                            <w:t>3</w:t>
                          </w:r>
                          <w:r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discussion</w:t>
                          </w:r>
                        </w:sdtContent>
                      </w:sdt>
                    </w:p>
                    <w:p>
                      <w:pPr>
                        <w:pStyle w:val="TMSStyle1"/>
                      </w:pPr>
                      <w:sdt>
                        <w:sdtPr>
                          <w:id w:val="-1399358879"/>
                          <w:lock w:val="contentLocked"/>
                          <w:placeholder>
                            <w:docPart w:val="71FBEF5A4EBB45F8B0364C76D5A9E365"/>
                          </w:placeholder>
                          <w:group/>
                        </w:sdtPr>
                        <w:sdtContent>
                          <w:sdt>
                            <w:sdtPr>
                              <w:alias w:val="Recomendation PM"/>
                              <w:tag w:val="Recomendation Portion Mark"/>
                              <w:id w:val="1084877356"/>
                              <w:placeholder>
                                <w:docPart w:val="619AB1BB2A44480A8EC3F6E823486998"/>
                              </w:placeholder>
                              <w:dropDownList>
                                <w:listItem w:displayText="(U//FOUO)" w:value="(U//FOUO)"/>
                                <w:listItem w:displayText="(U)" w:value="(U)"/>
                              </w:dropDownList>
                            </w:sdtPr>
                            <w:sdtContent>
                              <w:r>
                                <w:t>(U)</w:t>
                              </w:r>
                            </w:sdtContent>
                          </w:sdt>
                          <w:r>
                            <w:t xml:space="preserve"> Recommendation: </w:t>
                          </w:r>
                        </w:sdtContent>
                      </w:sdt>
                      <w:sdt>
                        <w:sdtPr>
                          <w:alias w:val="Recommendation"/>
                          <w:tag w:val="Recommendation"/>
                          <w:id w:val="353462746"/>
                          <w:placeholder>
                            <w:docPart w:val="705C7A02001746C89944F8CE9C5F796E"/>
                          </w:placeholder>
                        </w:sdtPr>
                        <w:sdtContent>
                          <w:r>
                            <w:t>the 3</w:t>
                          </w:r>
                          <w:r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recommendation</w:t>
                          </w:r>
                        </w:sdtContent>
                      </w:sdt>
                      <w:r>
                        <w:t xml:space="preserve"> </w:t>
                      </w:r>
                    </w:p>
                  </w:sdtContent>
                </w:sdt>
                <w:p>
                  <w:pPr>
                    <w:pStyle w:val="TMSStyle1"/>
                  </w:pPr>
                  <w:sdt>
                    <w:sdtPr>
                      <w:id w:val="639693803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PIR PM"/>
                          <w:tag w:val="PIR Portion Mark"/>
                          <w:id w:val="-342081896"/>
                          <w:placeholder>
                            <w:docPart w:val="619AB1BB2A44480A8EC3F6E823486998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Group / Squadron Information Requirements (PIR):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PIRs"/>
                      <w:tag w:val="PIRs"/>
                      <w:id w:val="-1914390901"/>
                      <w:placeholder>
                        <w:docPart w:val="A6F4EDFA5D4046BB85C641800FC812A0"/>
                      </w:placeholder>
                      <w:text w:multiLine="1"/>
                    </w:sdtPr>
                    <w:sdtContent>
                      <w:r>
                        <w:t>PIR 1, 3, 5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1578865695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DOTMLPF PM"/>
                          <w:tag w:val="DOTMLPF Portion Mark"/>
                          <w:id w:val="-943837778"/>
                          <w:placeholder>
                            <w:docPart w:val="619AB1BB2A44480A8EC3F6E823486998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Hasty DOTMLPF-P Domain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"/>
                      <w:tag w:val="Hasty DOTMLPF-P"/>
                      <w:id w:val="-1383479260"/>
                      <w:lock w:val="sdtLocked"/>
                      <w:placeholder>
                        <w:docPart w:val="1DB55F5D88A043108993CB8BF65CB455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Doctrine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2"/>
                      <w:tag w:val="Hasty DOTMLPF-P2"/>
                      <w:id w:val="-2058150294"/>
                      <w:placeholder>
                        <w:docPart w:val="75A4626418C84D8194D5614F9C88E86A"/>
                      </w:placeholder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t>Organization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3"/>
                      <w:tag w:val="Hasty DOTMLPF-P3"/>
                      <w:id w:val="95909277"/>
                      <w:placeholder>
                        <w:docPart w:val="2A0DB0DD85F34FA9894BA4513E392B68"/>
                      </w:placeholder>
                      <w:showingPlcHdr/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Hasty DOTMLPF-P4"/>
                      <w:tag w:val="Hasty DOTMLPF-P4"/>
                      <w:id w:val="1717465884"/>
                      <w:placeholder>
                        <w:docPart w:val="4F5450A536E14F50875E6BB8885A0B3A"/>
                      </w:placeholder>
                      <w:showingPlcHdr/>
                      <w:dropDownList>
                        <w:listItem w:value="Choose an item."/>
                        <w:listItem w:displayText="Doctrine" w:value="Doctrine"/>
                        <w:listItem w:displayText="Organization" w:value="Organization"/>
                        <w:listItem w:displayText="Training" w:value="Training"/>
                        <w:listItem w:displayText="Materiel" w:value="Materiel"/>
                        <w:listItem w:displayText="Leadership" w:value="Leadership"/>
                        <w:listItem w:displayText="Personnel" w:value="Personnel"/>
                        <w:listItem w:displayText="Facilities" w:value="Facilities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1604766681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AWfC PM"/>
                          <w:tag w:val="AWfC PM"/>
                          <w:id w:val="-1618371101"/>
                          <w:placeholder>
                            <w:docPart w:val="619AB1BB2A44480A8EC3F6E823486998"/>
                          </w:placeholder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Content>
                          <w:r>
                            <w:t>(U)</w:t>
                          </w:r>
                        </w:sdtContent>
                      </w:sdt>
                      <w:r>
                        <w:t xml:space="preserve"> AWfC Learning Demand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AWfC"/>
                      <w:tag w:val="AWfC"/>
                      <w:id w:val="1609390648"/>
                      <w:placeholder>
                        <w:docPart w:val="3548FDFB0C9F497B8235AA0E6362A8A8"/>
                      </w:placeholder>
                    </w:sdtPr>
                    <w:sdtContent>
                      <w:r>
                        <w:t>1.8 and 4.3</w:t>
                      </w:r>
                    </w:sdtContent>
                  </w:sdt>
                </w:p>
                <w:p>
                  <w:pPr>
                    <w:pStyle w:val="TMSStyle1"/>
                    <w:rPr>
                      <w:rStyle w:val="PlaceholderText"/>
                      <w:color w:val="auto"/>
                    </w:rPr>
                  </w:pPr>
                  <w:sdt>
                    <w:sdtPr>
                      <w:rPr>
                        <w:color w:val="808080"/>
                      </w:rPr>
                      <w:id w:val="1890074699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color w:val="808080"/>
                          </w:rPr>
                          <w:alias w:val="WfF PM"/>
                          <w:tag w:val="WfF PM"/>
                          <w:id w:val="-985309467"/>
                          <w:placeholder>
                            <w:docPart w:val="619AB1BB2A44480A8EC3F6E823486998"/>
                          </w:placeholder>
                          <w:showingPlcHdr/>
                          <w:dropDownList>
                            <w:listItem w:displayText="(U//FOUO)" w:value="(U//FOUO)"/>
                            <w:listItem w:displayText="(U)" w:value="(U)"/>
                          </w:dropDownList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>
                            <w:rPr>
                              <w:rStyle w:val="PlaceholderText"/>
                            </w:rPr>
                            <w:t>Choose an item.</w:t>
                          </w:r>
                        </w:sdtContent>
                      </w:sdt>
                      <w:r>
                        <w:t xml:space="preserve"> Warfighting Function (WfF) Analysis: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"/>
                      <w:tag w:val="WfF"/>
                      <w:id w:val="-617222982"/>
                      <w:placeholder>
                        <w:docPart w:val="71057EA9E4A341A4AA694E267F7C3BE2"/>
                      </w:placeholder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t>Mission Command</w:t>
                      </w:r>
                    </w:sdtContent>
                  </w:sdt>
                  <w:r>
                    <w:rPr>
                      <w:rStyle w:val="PlaceholderText"/>
                      <w:color w:val="auto"/>
                    </w:rPr>
                    <w:t xml:space="preserve"> </w:t>
                  </w:r>
                  <w:sdt>
                    <w:sdtPr>
                      <w:alias w:val="WfF2"/>
                      <w:tag w:val="WfF2"/>
                      <w:id w:val="304280371"/>
                      <w:placeholder>
                        <w:docPart w:val="AF1DFC2094C8469B897DF209BA149739"/>
                      </w:placeholder>
                      <w:showingPlcHdr/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alias w:val="WfF3"/>
                      <w:tag w:val="WfF3"/>
                      <w:id w:val="1303123546"/>
                      <w:placeholder>
                        <w:docPart w:val="A64C4518B79146339F2E9D09B801C7B9"/>
                      </w:placeholder>
                      <w:showingPlcHdr/>
                      <w:dropDownList>
                        <w:listItem w:value="Choose an item."/>
                        <w:listItem w:displayText="Mission Command" w:value="Mission Command"/>
                        <w:listItem w:displayText="Movement and Maneuver" w:value="Movement and Maneuver"/>
                        <w:listItem w:displayText="Intelligence" w:value="Intelligence"/>
                        <w:listItem w:displayText="Fires" w:value="Fires"/>
                        <w:listItem w:displayText="Sustainment" w:value="Sustainment"/>
                        <w:listItem w:displayText="Protection" w:value="Protection"/>
                      </w:dropDownList>
                    </w:sdtPr>
                    <w:sdtContent>
                      <w:r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>
                  <w:pPr>
                    <w:pStyle w:val="TMSStyle1"/>
                  </w:pPr>
                  <w:sdt>
                    <w:sdtPr>
                      <w:id w:val="-746809054"/>
                      <w:lock w:val="contentLocked"/>
                      <w:placeholder>
                        <w:docPart w:val="71FBEF5A4EBB45F8B0364C76D5A9E365"/>
                      </w:placeholder>
                      <w:group/>
                    </w:sdtPr>
                    <w:sdtContent>
                      <w:sdt>
                        <w:sdtPr>
                          <w:alias w:val="Publish"/>
                          <w:tag w:val="Publish"/>
                          <w:id w:val="895241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Do not publish this observation</w:t>
                      </w:r>
                    </w:sdtContent>
                  </w:sdt>
                </w:p>
              </w:sdtContent>
            </w:sdt>
            <w:p>
              <w:pPr>
                <w:pStyle w:val="TMSStylelettered"/>
                <w:numPr>
                  <w:ilvl w:val="0"/>
                  <w:numId w:val="0"/>
                </w:numPr>
              </w:pPr>
            </w:p>
          </w:sdtContent>
        </w:sdt>
      </w:sdtContent>
    </w:sdt>
    <w:sdt>
      <w:sdtPr>
        <w:id w:val="-1976356128"/>
        <w:lock w:val="sdtContentLocked"/>
        <w:placeholder>
          <w:docPart w:val="7872A6736B294773815AD8F6C0A04FCB"/>
        </w:placeholder>
        <w:group/>
      </w:sdtPr>
      <w:sdtContent>
        <w:p>
          <w:pPr>
            <w:pStyle w:val="ListParagraph"/>
            <w:numPr>
              <w:ilvl w:val="0"/>
              <w:numId w:val="1"/>
            </w:numPr>
            <w:spacing w:before="240"/>
            <w:ind w:left="360"/>
          </w:pPr>
          <w:r>
            <w:t>(U) OTHER INFORMATION OF VALUE (OIV):</w:t>
          </w:r>
        </w:p>
      </w:sdtContent>
    </w:sdt>
    <w:p>
      <w:pPr>
        <w:spacing w:before="240"/>
      </w:pPr>
      <w:r>
        <w:t>Ot</w:t>
      </w:r>
      <w:bookmarkStart w:id="0" w:name="_GoBack"/>
      <w:bookmarkEnd w:id="0"/>
      <w:r>
        <w:t>her info of vale goes here</w:t>
      </w:r>
    </w:p>
    <w:sectPr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4109818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sdt>
    <w:sdtPr>
      <w:rPr>
        <w:b/>
      </w:rPr>
      <w:id w:val="-1779940409"/>
      <w:lock w:val="sdtContentLocked"/>
      <w:placeholder>
        <w:docPart w:val="7872A6736B294773815AD8F6C0A04FCB"/>
      </w:placeholder>
      <w:group/>
    </w:sdtPr>
    <w:sdtContent>
      <w:p>
        <w:pPr>
          <w:pStyle w:val="Footer"/>
          <w:jc w:val="center"/>
          <w:rPr>
            <w:b/>
          </w:rPr>
        </w:pPr>
        <w:r>
          <w:rPr>
            <w:b/>
          </w:rPr>
          <w:t>Pre-decisional//Not for External Dissemination</w:t>
        </w:r>
      </w:p>
      <w:p>
        <w:pPr>
          <w:pStyle w:val="Header"/>
          <w:jc w:val="center"/>
          <w:rPr>
            <w:b/>
          </w:rPr>
        </w:pPr>
        <w:r>
          <w:rPr>
            <w:b/>
          </w:rPr>
          <w:t>UNCLASSIFIED//FOUO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Arial Unicode MS" w:hAnsi="Times New Roman" w:cs="Arial Unicode MS"/>
        <w:b/>
        <w:color w:val="000000"/>
        <w:u w:color="000000"/>
        <w:bdr w:val="nil"/>
        <w:lang w:val="da-DK"/>
      </w:rPr>
      <w:id w:val="-59025626"/>
      <w:lock w:val="sdtContentLocked"/>
      <w:placeholder>
        <w:docPart w:val="7872A6736B294773815AD8F6C0A04FCB"/>
      </w:placeholder>
      <w:group/>
    </w:sdtPr>
    <w:sdtEndPr>
      <w:rPr>
        <w:bCs/>
      </w:rPr>
    </w:sdtEndPr>
    <w:sdtContent>
      <w:p>
        <w:pPr>
          <w:jc w:val="center"/>
          <w:rPr>
            <w:b/>
          </w:rPr>
        </w:pPr>
        <w:r>
          <w:rPr>
            <w:rFonts w:eastAsia="Arial"/>
            <w:noProof/>
          </w:rPr>
          <w:drawing>
            <wp:anchor distT="57150" distB="57150" distL="57150" distR="57150" simplePos="0" relativeHeight="251661312" behindDoc="0" locked="0" layoutInCell="1" allowOverlap="1">
              <wp:simplePos x="0" y="0"/>
              <wp:positionH relativeFrom="page">
                <wp:posOffset>6419850</wp:posOffset>
              </wp:positionH>
              <wp:positionV relativeFrom="line">
                <wp:posOffset>-109855</wp:posOffset>
              </wp:positionV>
              <wp:extent cx="914400" cy="904875"/>
              <wp:effectExtent l="0" t="0" r="0" b="9525"/>
              <wp:wrapNone/>
              <wp:docPr id="1" name="officeArt object" descr="Picture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Picture 3" descr="Picture 3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904875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eastAsia="Arial"/>
            <w:noProof/>
          </w:rPr>
          <w:drawing>
            <wp:anchor distT="57150" distB="57150" distL="57150" distR="57150" simplePos="0" relativeHeight="251659264" behindDoc="0" locked="0" layoutInCell="1" allowOverlap="1">
              <wp:simplePos x="0" y="0"/>
              <wp:positionH relativeFrom="column">
                <wp:posOffset>-484505</wp:posOffset>
              </wp:positionH>
              <wp:positionV relativeFrom="line">
                <wp:posOffset>-127635</wp:posOffset>
              </wp:positionV>
              <wp:extent cx="914400" cy="904875"/>
              <wp:effectExtent l="0" t="0" r="0" b="9525"/>
              <wp:wrapNone/>
              <wp:docPr id="1073741826" name="officeArt object" descr="Picture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Picture 3" descr="Picture 3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904875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b/>
          </w:rPr>
          <w:t>UNCLASSIFIED//FOR OFFICIAL USE ONLY</w:t>
        </w:r>
      </w:p>
      <w:p>
        <w:pPr>
          <w:jc w:val="center"/>
          <w:rPr>
            <w:b/>
          </w:rPr>
        </w:pPr>
        <w:r>
          <w:rPr>
            <w:b/>
          </w:rPr>
          <w:t>Pre-decisional//Not for External Dissemination</w:t>
        </w:r>
      </w:p>
      <w:p>
        <w:pPr>
          <w:pStyle w:val="Body"/>
          <w:jc w:val="center"/>
          <w:rPr>
            <w:rFonts w:ascii="Arial" w:hAnsi="Arial"/>
            <w:b/>
            <w:bCs/>
          </w:rPr>
        </w:pPr>
      </w:p>
      <w:p>
        <w:pPr>
          <w:pStyle w:val="Body"/>
          <w:jc w:val="center"/>
          <w:rPr>
            <w:rFonts w:ascii="Arial" w:hAnsi="Arial"/>
            <w:b/>
            <w:bCs/>
          </w:rPr>
        </w:pPr>
        <w:r>
          <w:rPr>
            <w:rFonts w:ascii="Arial" w:hAnsi="Arial"/>
            <w:b/>
            <w:bCs/>
          </w:rPr>
          <w:t>Asymmetric Warfare Group</w:t>
        </w:r>
      </w:p>
      <w:p>
        <w:pPr>
          <w:pStyle w:val="Body"/>
          <w:jc w:val="center"/>
          <w:rPr>
            <w:rFonts w:ascii="Arial" w:eastAsia="Arial" w:hAnsi="Arial" w:cs="Arial"/>
            <w:b/>
            <w:bCs/>
          </w:rPr>
        </w:pPr>
        <w:r>
          <w:rPr>
            <w:rFonts w:ascii="Arial" w:hAnsi="Arial"/>
            <w:b/>
            <w:bCs/>
          </w:rPr>
          <w:t>Tactical Mission Summary</w:t>
        </w:r>
      </w:p>
    </w:sdtContent>
  </w:sdt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F6949"/>
    <w:multiLevelType w:val="hybridMultilevel"/>
    <w:tmpl w:val="162AB08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5686"/>
    <w:multiLevelType w:val="hybridMultilevel"/>
    <w:tmpl w:val="32D21D5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0EBA"/>
    <w:multiLevelType w:val="hybridMultilevel"/>
    <w:tmpl w:val="2C841C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66B0"/>
    <w:multiLevelType w:val="hybridMultilevel"/>
    <w:tmpl w:val="3A764BE6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A424A"/>
    <w:multiLevelType w:val="hybridMultilevel"/>
    <w:tmpl w:val="2E8E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633C8"/>
    <w:multiLevelType w:val="hybridMultilevel"/>
    <w:tmpl w:val="E692055A"/>
    <w:lvl w:ilvl="0" w:tplc="BD1096CA">
      <w:start w:val="1"/>
      <w:numFmt w:val="lowerLetter"/>
      <w:pStyle w:val="TMSStylelett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12149"/>
    <w:multiLevelType w:val="hybridMultilevel"/>
    <w:tmpl w:val="3926BA98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E799F"/>
    <w:multiLevelType w:val="hybridMultilevel"/>
    <w:tmpl w:val="1D2A133C"/>
    <w:lvl w:ilvl="0" w:tplc="D67A9D4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D64E3C"/>
    <w:multiLevelType w:val="hybridMultilevel"/>
    <w:tmpl w:val="162AB08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5C950C-C967-44CA-9642-9C74173F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val="da-DK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pPr>
      <w:suppressAutoHyphens w:val="0"/>
      <w:ind w:left="720"/>
      <w:textAlignment w:val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TMSStylelettered">
    <w:name w:val="TMS Style lettered"/>
    <w:basedOn w:val="ListParagraph"/>
    <w:link w:val="TMSStyleletteredChar"/>
    <w:qFormat/>
    <w:pPr>
      <w:numPr>
        <w:numId w:val="9"/>
      </w:numPr>
      <w:ind w:hanging="450"/>
    </w:pPr>
  </w:style>
  <w:style w:type="paragraph" w:customStyle="1" w:styleId="TMSStyle1">
    <w:name w:val="TMS Style1"/>
    <w:basedOn w:val="ListParagraph"/>
    <w:next w:val="TMSStylelettered"/>
    <w:qFormat/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TMSStyleletteredChar">
    <w:name w:val="TMS Style lettered Char"/>
    <w:basedOn w:val="ListParagraphChar"/>
    <w:link w:val="TMSStyleletter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s\Downloads\TMS%20format%201%20JUN%2020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2A6736B294773815AD8F6C0A04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23BEE-1ED8-4EF2-AD06-E25FE645C2F7}"/>
      </w:docPartPr>
      <w:docPartBody>
        <w:p>
          <w:pPr>
            <w:pStyle w:val="7872A6736B294773815AD8F6C0A04FC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B928D236364264A1B98D7F39E0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82D3D-5275-49DC-AC05-29EF908AE47A}"/>
      </w:docPartPr>
      <w:docPartBody>
        <w:p>
          <w:pPr>
            <w:pStyle w:val="E4B928D236364264A1B98D7F39E0E1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501E9BF76646B9B4A8E6D8FC1A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809E4-5D61-4F24-903C-8F5CBD9546F6}"/>
      </w:docPartPr>
      <w:docPartBody>
        <w:p>
          <w:pPr>
            <w:pStyle w:val="E7501E9BF76646B9B4A8E6D8FC1A7E19"/>
          </w:pPr>
          <w:r>
            <w:rPr>
              <w:b/>
              <w:color w:val="808080"/>
            </w:rPr>
            <w:t>CONOP #</w:t>
          </w:r>
        </w:p>
      </w:docPartBody>
    </w:docPart>
    <w:docPart>
      <w:docPartPr>
        <w:name w:val="0D3D179BCBEF4690A7FB7ED2ABDF8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2DDD-0164-4AB0-A168-458137F16D42}"/>
      </w:docPartPr>
      <w:docPartBody>
        <w:p>
          <w:pPr>
            <w:pStyle w:val="0D3D179BCBEF4690A7FB7ED2ABDF8AE5"/>
          </w:pPr>
          <w:r>
            <w:rPr>
              <w:b/>
              <w:color w:val="808080"/>
            </w:rPr>
            <w:t>Enter Mission Title</w:t>
          </w:r>
        </w:p>
      </w:docPartBody>
    </w:docPart>
    <w:docPart>
      <w:docPartPr>
        <w:name w:val="8B069A14529E4D6D8575475B3629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68F49-F2F6-4534-92ED-401F45000F22}"/>
      </w:docPartPr>
      <w:docPartBody>
        <w:p>
          <w:pPr>
            <w:pStyle w:val="8B069A14529E4D6D8575475B362922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1D38AC838C423DB4A0EB47CCA3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BF34-08BD-4F7B-925C-A595821B8AC7}"/>
      </w:docPartPr>
      <w:docPartBody>
        <w:p>
          <w:pPr>
            <w:pStyle w:val="1D1D38AC838C423DB4A0EB47CCA30FFE"/>
          </w:pPr>
          <w:r>
            <w:rPr>
              <w:b/>
              <w:color w:val="808080"/>
            </w:rPr>
            <w:t>Start Date</w:t>
          </w:r>
        </w:p>
      </w:docPartBody>
    </w:docPart>
    <w:docPart>
      <w:docPartPr>
        <w:name w:val="B68A13282BD7498FA61704145BA0D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09D4F-9EED-42FF-A410-8C179BBFF3D1}"/>
      </w:docPartPr>
      <w:docPartBody>
        <w:p>
          <w:pPr>
            <w:pStyle w:val="B68A13282BD7498FA61704145BA0DA3D"/>
          </w:pPr>
          <w:r>
            <w:rPr>
              <w:b/>
              <w:color w:val="808080"/>
            </w:rPr>
            <w:t>End Date</w:t>
          </w:r>
        </w:p>
      </w:docPartBody>
    </w:docPart>
    <w:docPart>
      <w:docPartPr>
        <w:name w:val="2A5FDE6DB5DF4A7896CEBA486089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B996-5F90-41D4-AAE0-63F19126AFF1}"/>
      </w:docPartPr>
      <w:docPartBody>
        <w:p>
          <w:pPr>
            <w:pStyle w:val="2A5FDE6DB5DF4A7896CEBA486089C3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648BC41E98496C95EB176ABC6E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028C-61AC-4817-A5AA-1FA6EFF1B015}"/>
      </w:docPartPr>
      <w:docPartBody>
        <w:p>
          <w:pPr>
            <w:pStyle w:val="66648BC41E98496C95EB176ABC6E057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EF22B0E7B9E437C8E502EB994D2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9B77A-55C6-4A18-AD5E-FDD9DD95720C}"/>
      </w:docPartPr>
      <w:docPartBody>
        <w:p>
          <w:pPr>
            <w:pStyle w:val="2EF22B0E7B9E437C8E502EB994D2835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971F8FBE1E64E98B80F937CC378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1D49-FADA-416E-A784-E89721FC9D59}"/>
      </w:docPartPr>
      <w:docPartBody>
        <w:p>
          <w:pPr>
            <w:pStyle w:val="7971F8FBE1E64E98B80F937CC378AA1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F28FBC0BD164C039220A474F119F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D001-FC5C-4B85-9CEA-D84BFF78A321}"/>
      </w:docPartPr>
      <w:docPartBody>
        <w:p>
          <w:pPr>
            <w:pStyle w:val="FF28FBC0BD164C039220A474F119FDA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F5C98B5D8BA4E71B771B8E2FE3C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2C7C-9C35-40BC-A769-92F621237D20}"/>
      </w:docPartPr>
      <w:docPartBody>
        <w:p>
          <w:pPr>
            <w:pStyle w:val="BF5C98B5D8BA4E71B771B8E2FE3CD43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9342CFD0D624FDB96178E6C0011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0EDF-505A-4E51-8D9F-07A0854E8260}"/>
      </w:docPartPr>
      <w:docPartBody>
        <w:p>
          <w:pPr>
            <w:pStyle w:val="C9342CFD0D624FDB96178E6C0011667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AD4620034248218CE18836EEB3C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A090D-974D-44E3-B08E-AA4E36F8FF13}"/>
      </w:docPartPr>
      <w:docPartBody>
        <w:p>
          <w:pPr>
            <w:pStyle w:val="7DAD4620034248218CE18836EEB3CD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33E9A552534E639A7AB2A186DAE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39DA-BFE1-4205-B976-007571947E1B}"/>
      </w:docPartPr>
      <w:docPartBody>
        <w:p>
          <w:pPr>
            <w:pStyle w:val="3F33E9A552534E639A7AB2A186DAEB5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12DA499C6924156B24D26ACB44D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A0F40-64E8-4FE1-87E3-5AC2759B47FF}"/>
      </w:docPartPr>
      <w:docPartBody>
        <w:p>
          <w:pPr>
            <w:pStyle w:val="512DA499C6924156B24D26ACB44DFE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F6FE12417C4A3EBFF4F9E1F9E0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DCE3B-5145-47AC-BD41-179F267C6E8E}"/>
      </w:docPartPr>
      <w:docPartBody>
        <w:p>
          <w:pPr>
            <w:pStyle w:val="13F6FE12417C4A3EBFF4F9E1F9E05A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2DBFDE165F4A68ADA9B6F508EB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A2A1B-9C50-43FF-9CE3-6689717E2B4A}"/>
      </w:docPartPr>
      <w:docPartBody>
        <w:p>
          <w:pPr>
            <w:pStyle w:val="B82DBFDE165F4A68ADA9B6F508EB78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F744AF50FA4C35A0FD7AC07CCC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148CF-8BE3-4B54-A108-1D98B97C52E1}"/>
      </w:docPartPr>
      <w:docPartBody>
        <w:p>
          <w:pPr>
            <w:pStyle w:val="C7F744AF50FA4C35A0FD7AC07CCCEB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D4267D30844C91B655B9EAC794D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AF65B-3E5F-4820-8915-3C3F3E8F2AB6}"/>
      </w:docPartPr>
      <w:docPartBody>
        <w:p>
          <w:pPr>
            <w:pStyle w:val="0DD4267D30844C91B655B9EAC794D6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A978EED89242C48B16B1F5ABF9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D0AB5-1DAB-4057-B78E-1F38622F7CEA}"/>
      </w:docPartPr>
      <w:docPartBody>
        <w:p>
          <w:pPr>
            <w:pStyle w:val="2EA978EED89242C48B16B1F5ABF96A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AEDC66235D42E6A3292AA3970E4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469A-4BAB-48E5-87CD-6EA71CBDE75A}"/>
      </w:docPartPr>
      <w:docPartBody>
        <w:p>
          <w:pPr>
            <w:pStyle w:val="18AEDC66235D42E6A3292AA3970E443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23848C944BB4674BF6401F5E685D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7314E-4CD4-422C-8ECF-21047A546BBD}"/>
      </w:docPartPr>
      <w:docPartBody>
        <w:p>
          <w:pPr>
            <w:pStyle w:val="123848C944BB4674BF6401F5E685D20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D99783C4BC54F488BD518E0A36A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0DF3-3B42-4B4C-A306-9B94425BB838}"/>
      </w:docPartPr>
      <w:docPartBody>
        <w:p>
          <w:pPr>
            <w:pStyle w:val="FD99783C4BC54F488BD518E0A36ADA9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AAB11E926DF4B689F4BC2347BB0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74E2-148A-4EC0-BFF3-F3D1214240DB}"/>
      </w:docPartPr>
      <w:docPartBody>
        <w:p>
          <w:pPr>
            <w:pStyle w:val="FAAB11E926DF4B689F4BC2347BB045F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9AEDBCF4934C388ED851B2D6E50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95E6-2320-45A1-A11B-8C0A670C719F}"/>
      </w:docPartPr>
      <w:docPartBody>
        <w:p>
          <w:pPr>
            <w:pStyle w:val="539AEDBCF4934C388ED851B2D6E50C54"/>
          </w:pPr>
          <w:r>
            <w:t>Click here to enter text.</w:t>
          </w:r>
        </w:p>
      </w:docPartBody>
    </w:docPart>
    <w:docPart>
      <w:docPartPr>
        <w:name w:val="C674DE3B3E004FCAAA3A17E501EF2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5DE8-7506-4E48-A5FB-5174E7243BEA}"/>
      </w:docPartPr>
      <w:docPartBody>
        <w:p>
          <w:pPr>
            <w:pStyle w:val="C674DE3B3E004FCAAA3A17E501EF2D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6D1B4C34974F28B9C4AA7EF6DC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7BBF5-1E31-4A5D-9923-4C7FF13468D2}"/>
      </w:docPartPr>
      <w:docPartBody>
        <w:p>
          <w:pPr>
            <w:pStyle w:val="BB6D1B4C34974F28B9C4AA7EF6DC94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DEBCE7C5854CBE88F5C8A813EC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57E37-D364-4A34-94B3-D8E800032F9E}"/>
      </w:docPartPr>
      <w:docPartBody>
        <w:p>
          <w:pPr>
            <w:pStyle w:val="13DEBCE7C5854CBE88F5C8A813EC21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805F4105AB4E538EEC072288EAE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390A9-049F-43F9-840C-4873E3846DB4}"/>
      </w:docPartPr>
      <w:docPartBody>
        <w:p>
          <w:pPr>
            <w:pStyle w:val="66805F4105AB4E538EEC072288EAE0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4E0D39CCF404973A28F6BC353D04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F8D3C-D083-4475-A283-5A3AE216FE01}"/>
      </w:docPartPr>
      <w:docPartBody>
        <w:p>
          <w:pPr>
            <w:pStyle w:val="44E0D39CCF404973A28F6BC353D045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B87CB96A5E840FFA9A1FE9326F54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44DFE-D4F6-4875-80C7-30FE34062F17}"/>
      </w:docPartPr>
      <w:docPartBody>
        <w:p>
          <w:pPr>
            <w:pStyle w:val="4B87CB96A5E840FFA9A1FE9326F544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35D9F0DE1F4996B78655970408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BC92-9046-46D4-835D-F07F7F38639F}"/>
      </w:docPartPr>
      <w:docPartBody>
        <w:p>
          <w:pPr>
            <w:pStyle w:val="D035D9F0DE1F4996B78655970408D1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8E2E518746457FB537E768A6657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7C39-EFD2-4C94-9BC8-BD674C6AAD99}"/>
      </w:docPartPr>
      <w:docPartBody>
        <w:p>
          <w:pPr>
            <w:pStyle w:val="EF8E2E518746457FB537E768A66571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337C96C54A4A16BEDA031033CFE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4F921-4CC4-42D7-9858-5A27A40717F6}"/>
      </w:docPartPr>
      <w:docPartBody>
        <w:p>
          <w:pPr>
            <w:pStyle w:val="7F337C96C54A4A16BEDA031033CFE5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85C67F023640D8BA6E5193D83CA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53F0-54A8-48CB-A1AA-CEBC2F1A114D}"/>
      </w:docPartPr>
      <w:docPartBody>
        <w:p>
          <w:pPr>
            <w:pStyle w:val="1985C67F023640D8BA6E5193D83CA4E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471D6CEE32846808B95AE6409957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2D6A-CAB8-4638-89DA-90D4729236A6}"/>
      </w:docPartPr>
      <w:docPartBody>
        <w:p>
          <w:pPr>
            <w:pStyle w:val="7471D6CEE32846808B95AE64099574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72CEDDFD9E48F9A805F855100F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55F8F-F0A1-4213-815C-C2146C77B846}"/>
      </w:docPartPr>
      <w:docPartBody>
        <w:p>
          <w:pPr>
            <w:pStyle w:val="B572CEDDFD9E48F9A805F855100FC5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566304403024B13B0CFBD7DDD85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B001-74A8-483D-A987-6C01742BE95A}"/>
      </w:docPartPr>
      <w:docPartBody>
        <w:p>
          <w:pPr>
            <w:pStyle w:val="0566304403024B13B0CFBD7DDD852F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440868013A4EEFAA012226D574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E2C83-BCE7-497A-A145-94CCE368ACB8}"/>
      </w:docPartPr>
      <w:docPartBody>
        <w:p>
          <w:pPr>
            <w:pStyle w:val="5E440868013A4EEFAA012226D5741D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F88810BCB440FEBCA4FAB3B4FC2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97B57-2A0C-42E9-8D35-8C5ECB77E7CF}"/>
      </w:docPartPr>
      <w:docPartBody>
        <w:p>
          <w:pPr>
            <w:pStyle w:val="67F88810BCB440FEBCA4FAB3B4FC24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0865A67CEC423A8F19CAFCB1E9C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BEC5C-1A2D-4211-B840-60A19EB1B326}"/>
      </w:docPartPr>
      <w:docPartBody>
        <w:p>
          <w:pPr>
            <w:pStyle w:val="F20865A67CEC423A8F19CAFCB1E9CB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CDB9CB825F47FB8ECCA4796D25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0B84-99FE-438F-894F-89A204AE895C}"/>
      </w:docPartPr>
      <w:docPartBody>
        <w:p>
          <w:pPr>
            <w:pStyle w:val="00CDB9CB825F47FB8ECCA4796D25584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0B40C290A29400DBBCA08396217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BD0E-76B4-435D-A5E7-3B6291F35E7C}"/>
      </w:docPartPr>
      <w:docPartBody>
        <w:p>
          <w:pPr>
            <w:pStyle w:val="B0B40C290A29400DBBCA08396217111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93F2B0864E246CFB9B8E5E7A4F8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40F51-3275-4AAB-AFD6-EAE96F2F1E83}"/>
      </w:docPartPr>
      <w:docPartBody>
        <w:p>
          <w:pPr>
            <w:pStyle w:val="993F2B0864E246CFB9B8E5E7A4F856B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DC3C984C5EB4E6C80C76DB62F66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F29CD-39EB-4A7E-9F71-4D52B9866DA1}"/>
      </w:docPartPr>
      <w:docPartBody>
        <w:p>
          <w:pPr>
            <w:pStyle w:val="4DC3C984C5EB4E6C80C76DB62F66F13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E2029A03A67430BB0902F44ACC2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1FFD0-6B4A-44BB-BB71-CF78D97683EB}"/>
      </w:docPartPr>
      <w:docPartBody>
        <w:p>
          <w:pPr>
            <w:pStyle w:val="9E2029A03A67430BB0902F44ACC2D298"/>
          </w:pPr>
          <w:r>
            <w:t>Click here to enter text.</w:t>
          </w:r>
        </w:p>
      </w:docPartBody>
    </w:docPart>
    <w:docPart>
      <w:docPartPr>
        <w:name w:val="9F01195534594C06B7DEAFF7DE4DE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EAD8E-0341-4276-8BF1-B29160615562}"/>
      </w:docPartPr>
      <w:docPartBody>
        <w:p>
          <w:pPr>
            <w:pStyle w:val="9F01195534594C06B7DEAFF7DE4DE5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51E032D1A0549ABB8C8BE06349F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6D0A-D47C-44CA-BE35-D51F6F6A5468}"/>
      </w:docPartPr>
      <w:docPartBody>
        <w:p>
          <w:pPr>
            <w:pStyle w:val="051E032D1A0549ABB8C8BE06349F04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09CBB1BDBA4F2EBA181016A716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6AB9A-7525-4F00-AB17-F25312A0E442}"/>
      </w:docPartPr>
      <w:docPartBody>
        <w:p>
          <w:pPr>
            <w:pStyle w:val="AD09CBB1BDBA4F2EBA181016A71609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AD6A4841A3447C90B1C3EE20FC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47FD1-4721-4095-B132-BF1375F500BC}"/>
      </w:docPartPr>
      <w:docPartBody>
        <w:p>
          <w:pPr>
            <w:pStyle w:val="45AD6A4841A3447C90B1C3EE20FC53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BBD080C8EF4081AA60AEEFBE8BC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3DCBF-ADA4-412B-9842-5D7DDACEC204}"/>
      </w:docPartPr>
      <w:docPartBody>
        <w:p>
          <w:pPr>
            <w:pStyle w:val="2FBBD080C8EF4081AA60AEEFBE8BC5E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1C6B3A7F7044CA3824226773A47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94236-85CE-4460-A5BB-C80EBCA92243}"/>
      </w:docPartPr>
      <w:docPartBody>
        <w:p>
          <w:pPr>
            <w:pStyle w:val="21C6B3A7F7044CA3824226773A4780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89637B057748F0A46C6EBB23DF4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11AAF-8FC5-4CB6-8544-06132283610B}"/>
      </w:docPartPr>
      <w:docPartBody>
        <w:p>
          <w:pPr>
            <w:pStyle w:val="EE89637B057748F0A46C6EBB23DF44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4ADF672FFE4EA0B9127917936A7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0D51-C996-4213-BB72-B166E8D0806E}"/>
      </w:docPartPr>
      <w:docPartBody>
        <w:p>
          <w:pPr>
            <w:pStyle w:val="E44ADF672FFE4EA0B9127917936A74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7F22AD584F4BCBA3522A17A929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FE438-0676-4DBD-BCB2-31CF4E70ECD1}"/>
      </w:docPartPr>
      <w:docPartBody>
        <w:p>
          <w:pPr>
            <w:pStyle w:val="0D7F22AD584F4BCBA3522A17A92940B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FBEF5A4EBB45F8B0364C76D5A9E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BD12-F65D-4E45-A642-A575E10B0A1C}"/>
      </w:docPartPr>
      <w:docPartBody>
        <w:p>
          <w:pPr>
            <w:pStyle w:val="71FBEF5A4EBB45F8B0364C76D5A9E36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19AB1BB2A44480A8EC3F6E823486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68C8-F218-412F-AE3F-BE55F588E325}"/>
      </w:docPartPr>
      <w:docPartBody>
        <w:p>
          <w:pPr>
            <w:pStyle w:val="619AB1BB2A44480A8EC3F6E8234869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CC922ADDE54BCF8D7268AF1E54A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DE07-944B-4F75-AFF5-EEFAE37ED109}"/>
      </w:docPartPr>
      <w:docPartBody>
        <w:p>
          <w:pPr>
            <w:pStyle w:val="ECCC922ADDE54BCF8D7268AF1E54A0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1F724BFC9C413EBA71E7192F71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C949-A3D3-4DDB-9182-5EA407159181}"/>
      </w:docPartPr>
      <w:docPartBody>
        <w:p>
          <w:pPr>
            <w:pStyle w:val="181F724BFC9C413EBA71E7192F71002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4F8DC2C68946B1BDB68BCEEA37B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419B4-D093-4DCF-9313-EC8DCF44E2B8}"/>
      </w:docPartPr>
      <w:docPartBody>
        <w:p>
          <w:pPr>
            <w:pStyle w:val="7C4F8DC2C68946B1BDB68BCEEA37B8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51A42FE8CD4BA88193BCCBC1D8D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125F-EBB7-4F83-A468-8F5FB5F91BFB}"/>
      </w:docPartPr>
      <w:docPartBody>
        <w:p>
          <w:pPr>
            <w:pStyle w:val="8651A42FE8CD4BA88193BCCBC1D8DE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EB5ACFA0DAD41A7AD59956BD932E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FB115-A48D-49B2-818E-E453DC1E434B}"/>
      </w:docPartPr>
      <w:docPartBody>
        <w:p>
          <w:pPr>
            <w:pStyle w:val="6EB5ACFA0DAD41A7AD59956BD932E50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97C76334CF46608534BC4B07BBB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D5A7F-D089-48F5-9374-627CF5CB4C3F}"/>
      </w:docPartPr>
      <w:docPartBody>
        <w:p>
          <w:pPr>
            <w:pStyle w:val="1F97C76334CF46608534BC4B07BBB30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87F9B33F61943509669FA3EEF65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3C09-9972-4AF7-98FA-43CA885F3A3E}"/>
      </w:docPartPr>
      <w:docPartBody>
        <w:p>
          <w:pPr>
            <w:pStyle w:val="587F9B33F61943509669FA3EEF65AA1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AA124BDA9F743E8A8253CE74584D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BDF4B-F250-4CA9-82C0-D94AF04D4BFA}"/>
      </w:docPartPr>
      <w:docPartBody>
        <w:p>
          <w:pPr>
            <w:pStyle w:val="0AA124BDA9F743E8A8253CE74584D5E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05C7A02001746C89944F8CE9C5F7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687F2-F598-4ED5-BA61-7480586C66FA}"/>
      </w:docPartPr>
      <w:docPartBody>
        <w:p>
          <w:pPr>
            <w:pStyle w:val="705C7A02001746C89944F8CE9C5F796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6F4EDFA5D4046BB85C641800FC81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B737D-9ED1-4F88-A370-8EDF529C09A1}"/>
      </w:docPartPr>
      <w:docPartBody>
        <w:p>
          <w:pPr>
            <w:pStyle w:val="A6F4EDFA5D4046BB85C641800FC812A0"/>
          </w:pPr>
          <w:r>
            <w:t>Click here to enter text.</w:t>
          </w:r>
        </w:p>
      </w:docPartBody>
    </w:docPart>
    <w:docPart>
      <w:docPartPr>
        <w:name w:val="1DB55F5D88A043108993CB8BF65C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1174-DAE5-4DBE-985A-240EA3A4B5AF}"/>
      </w:docPartPr>
      <w:docPartBody>
        <w:p>
          <w:pPr>
            <w:pStyle w:val="1DB55F5D88A043108993CB8BF65CB4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A4626418C84D8194D5614F9C88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D2D3C-0A45-471F-9EBD-9151F04495C7}"/>
      </w:docPartPr>
      <w:docPartBody>
        <w:p>
          <w:pPr>
            <w:pStyle w:val="75A4626418C84D8194D5614F9C88E8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0DB0DD85F34FA9894BA4513E392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04EA9-C653-401C-B3A3-D40818919AE8}"/>
      </w:docPartPr>
      <w:docPartBody>
        <w:p>
          <w:pPr>
            <w:pStyle w:val="2A0DB0DD85F34FA9894BA4513E392B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5450A536E14F50875E6BB8885A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7C944-4DA7-4FF3-BC29-9E6576C3A8C5}"/>
      </w:docPartPr>
      <w:docPartBody>
        <w:p>
          <w:pPr>
            <w:pStyle w:val="4F5450A536E14F50875E6BB8885A0B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48FDFB0C9F497B8235AA0E6362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AC547-0B58-478C-AEC9-D026EF78BC70}"/>
      </w:docPartPr>
      <w:docPartBody>
        <w:p>
          <w:pPr>
            <w:pStyle w:val="3548FDFB0C9F497B8235AA0E6362A8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1057EA9E4A341A4AA694E267F7C3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C9958-1B0F-425E-A7EC-F6B85082B4AC}"/>
      </w:docPartPr>
      <w:docPartBody>
        <w:p>
          <w:pPr>
            <w:pStyle w:val="71057EA9E4A341A4AA694E267F7C3B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1DFC2094C8469B897DF209BA14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27BE1-7E26-4787-B3D8-AB4253454F72}"/>
      </w:docPartPr>
      <w:docPartBody>
        <w:p>
          <w:pPr>
            <w:pStyle w:val="AF1DFC2094C8469B897DF209BA14973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4C4518B79146339F2E9D09B801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097AB-921A-4AB5-8772-08A3B01BB774}"/>
      </w:docPartPr>
      <w:docPartBody>
        <w:p>
          <w:pPr>
            <w:pStyle w:val="A64C4518B79146339F2E9D09B801C7B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72A6736B294773815AD8F6C0A04FCB">
    <w:name w:val="7872A6736B294773815AD8F6C0A04FCB"/>
  </w:style>
  <w:style w:type="paragraph" w:customStyle="1" w:styleId="E4B928D236364264A1B98D7F39E0E1C7">
    <w:name w:val="E4B928D236364264A1B98D7F39E0E1C7"/>
  </w:style>
  <w:style w:type="paragraph" w:customStyle="1" w:styleId="E7501E9BF76646B9B4A8E6D8FC1A7E19">
    <w:name w:val="E7501E9BF76646B9B4A8E6D8FC1A7E19"/>
  </w:style>
  <w:style w:type="paragraph" w:customStyle="1" w:styleId="0D3D179BCBEF4690A7FB7ED2ABDF8AE5">
    <w:name w:val="0D3D179BCBEF4690A7FB7ED2ABDF8AE5"/>
  </w:style>
  <w:style w:type="paragraph" w:customStyle="1" w:styleId="8B069A14529E4D6D8575475B36292227">
    <w:name w:val="8B069A14529E4D6D8575475B36292227"/>
  </w:style>
  <w:style w:type="paragraph" w:customStyle="1" w:styleId="1D1D38AC838C423DB4A0EB47CCA30FFE">
    <w:name w:val="1D1D38AC838C423DB4A0EB47CCA30FFE"/>
  </w:style>
  <w:style w:type="paragraph" w:customStyle="1" w:styleId="B68A13282BD7498FA61704145BA0DA3D">
    <w:name w:val="B68A13282BD7498FA61704145BA0DA3D"/>
  </w:style>
  <w:style w:type="paragraph" w:customStyle="1" w:styleId="2A5FDE6DB5DF4A7896CEBA486089C379">
    <w:name w:val="2A5FDE6DB5DF4A7896CEBA486089C379"/>
  </w:style>
  <w:style w:type="paragraph" w:customStyle="1" w:styleId="66648BC41E98496C95EB176ABC6E057E">
    <w:name w:val="66648BC41E98496C95EB176ABC6E057E"/>
  </w:style>
  <w:style w:type="paragraph" w:customStyle="1" w:styleId="2EF22B0E7B9E437C8E502EB994D28359">
    <w:name w:val="2EF22B0E7B9E437C8E502EB994D28359"/>
  </w:style>
  <w:style w:type="paragraph" w:customStyle="1" w:styleId="7971F8FBE1E64E98B80F937CC378AA13">
    <w:name w:val="7971F8FBE1E64E98B80F937CC378AA13"/>
  </w:style>
  <w:style w:type="paragraph" w:customStyle="1" w:styleId="FF28FBC0BD164C039220A474F119FDA0">
    <w:name w:val="FF28FBC0BD164C039220A474F119FDA0"/>
  </w:style>
  <w:style w:type="paragraph" w:customStyle="1" w:styleId="BF5C98B5D8BA4E71B771B8E2FE3CD43D">
    <w:name w:val="BF5C98B5D8BA4E71B771B8E2FE3CD43D"/>
  </w:style>
  <w:style w:type="paragraph" w:customStyle="1" w:styleId="C9342CFD0D624FDB96178E6C0011667A">
    <w:name w:val="C9342CFD0D624FDB96178E6C0011667A"/>
  </w:style>
  <w:style w:type="paragraph" w:customStyle="1" w:styleId="7DAD4620034248218CE18836EEB3CDF0">
    <w:name w:val="7DAD4620034248218CE18836EEB3CDF0"/>
  </w:style>
  <w:style w:type="paragraph" w:customStyle="1" w:styleId="3F33E9A552534E639A7AB2A186DAEB50">
    <w:name w:val="3F33E9A552534E639A7AB2A186DAEB50"/>
  </w:style>
  <w:style w:type="paragraph" w:customStyle="1" w:styleId="512DA499C6924156B24D26ACB44DFEE4">
    <w:name w:val="512DA499C6924156B24D26ACB44DFEE4"/>
  </w:style>
  <w:style w:type="paragraph" w:customStyle="1" w:styleId="13F6FE12417C4A3EBFF4F9E1F9E05AD5">
    <w:name w:val="13F6FE12417C4A3EBFF4F9E1F9E05AD5"/>
  </w:style>
  <w:style w:type="paragraph" w:customStyle="1" w:styleId="B82DBFDE165F4A68ADA9B6F508EB7871">
    <w:name w:val="B82DBFDE165F4A68ADA9B6F508EB7871"/>
  </w:style>
  <w:style w:type="paragraph" w:customStyle="1" w:styleId="C7F744AF50FA4C35A0FD7AC07CCCEBA2">
    <w:name w:val="C7F744AF50FA4C35A0FD7AC07CCCEBA2"/>
  </w:style>
  <w:style w:type="paragraph" w:customStyle="1" w:styleId="0DD4267D30844C91B655B9EAC794D64E">
    <w:name w:val="0DD4267D30844C91B655B9EAC794D64E"/>
  </w:style>
  <w:style w:type="paragraph" w:customStyle="1" w:styleId="2EA978EED89242C48B16B1F5ABF96A71">
    <w:name w:val="2EA978EED89242C48B16B1F5ABF96A71"/>
  </w:style>
  <w:style w:type="paragraph" w:customStyle="1" w:styleId="18AEDC66235D42E6A3292AA3970E443B">
    <w:name w:val="18AEDC66235D42E6A3292AA3970E443B"/>
  </w:style>
  <w:style w:type="paragraph" w:customStyle="1" w:styleId="123848C944BB4674BF6401F5E685D203">
    <w:name w:val="123848C944BB4674BF6401F5E685D203"/>
  </w:style>
  <w:style w:type="paragraph" w:customStyle="1" w:styleId="FD99783C4BC54F488BD518E0A36ADA93">
    <w:name w:val="FD99783C4BC54F488BD518E0A36ADA93"/>
  </w:style>
  <w:style w:type="paragraph" w:customStyle="1" w:styleId="FAAB11E926DF4B689F4BC2347BB045FA">
    <w:name w:val="FAAB11E926DF4B689F4BC2347BB045FA"/>
  </w:style>
  <w:style w:type="paragraph" w:customStyle="1" w:styleId="539AEDBCF4934C388ED851B2D6E50C54">
    <w:name w:val="539AEDBCF4934C388ED851B2D6E50C54"/>
  </w:style>
  <w:style w:type="paragraph" w:customStyle="1" w:styleId="C674DE3B3E004FCAAA3A17E501EF2D9C">
    <w:name w:val="C674DE3B3E004FCAAA3A17E501EF2D9C"/>
  </w:style>
  <w:style w:type="paragraph" w:customStyle="1" w:styleId="BB6D1B4C34974F28B9C4AA7EF6DC940D">
    <w:name w:val="BB6D1B4C34974F28B9C4AA7EF6DC940D"/>
  </w:style>
  <w:style w:type="paragraph" w:customStyle="1" w:styleId="13DEBCE7C5854CBE88F5C8A813EC21FD">
    <w:name w:val="13DEBCE7C5854CBE88F5C8A813EC21FD"/>
  </w:style>
  <w:style w:type="paragraph" w:customStyle="1" w:styleId="66805F4105AB4E538EEC072288EAE0E7">
    <w:name w:val="66805F4105AB4E538EEC072288EAE0E7"/>
  </w:style>
  <w:style w:type="paragraph" w:customStyle="1" w:styleId="44E0D39CCF404973A28F6BC353D0459D">
    <w:name w:val="44E0D39CCF404973A28F6BC353D0459D"/>
  </w:style>
  <w:style w:type="paragraph" w:customStyle="1" w:styleId="4B87CB96A5E840FFA9A1FE9326F544AA">
    <w:name w:val="4B87CB96A5E840FFA9A1FE9326F544AA"/>
  </w:style>
  <w:style w:type="paragraph" w:customStyle="1" w:styleId="D035D9F0DE1F4996B78655970408D10C">
    <w:name w:val="D035D9F0DE1F4996B78655970408D10C"/>
  </w:style>
  <w:style w:type="paragraph" w:customStyle="1" w:styleId="EF8E2E518746457FB537E768A66571C8">
    <w:name w:val="EF8E2E518746457FB537E768A66571C8"/>
  </w:style>
  <w:style w:type="paragraph" w:customStyle="1" w:styleId="7F337C96C54A4A16BEDA031033CFE5CD">
    <w:name w:val="7F337C96C54A4A16BEDA031033CFE5CD"/>
  </w:style>
  <w:style w:type="paragraph" w:customStyle="1" w:styleId="1985C67F023640D8BA6E5193D83CA4E0">
    <w:name w:val="1985C67F023640D8BA6E5193D83CA4E0"/>
  </w:style>
  <w:style w:type="paragraph" w:customStyle="1" w:styleId="7471D6CEE32846808B95AE64099574DE">
    <w:name w:val="7471D6CEE32846808B95AE64099574DE"/>
  </w:style>
  <w:style w:type="paragraph" w:customStyle="1" w:styleId="B572CEDDFD9E48F9A805F855100FC58B">
    <w:name w:val="B572CEDDFD9E48F9A805F855100FC58B"/>
  </w:style>
  <w:style w:type="paragraph" w:customStyle="1" w:styleId="0566304403024B13B0CFBD7DDD852FEE">
    <w:name w:val="0566304403024B13B0CFBD7DDD852FEE"/>
  </w:style>
  <w:style w:type="paragraph" w:customStyle="1" w:styleId="5E440868013A4EEFAA012226D5741DDE">
    <w:name w:val="5E440868013A4EEFAA012226D5741DDE"/>
  </w:style>
  <w:style w:type="paragraph" w:customStyle="1" w:styleId="67F88810BCB440FEBCA4FAB3B4FC24D9">
    <w:name w:val="67F88810BCB440FEBCA4FAB3B4FC24D9"/>
  </w:style>
  <w:style w:type="paragraph" w:customStyle="1" w:styleId="F20865A67CEC423A8F19CAFCB1E9CBBF">
    <w:name w:val="F20865A67CEC423A8F19CAFCB1E9CBBF"/>
  </w:style>
  <w:style w:type="paragraph" w:customStyle="1" w:styleId="00CDB9CB825F47FB8ECCA4796D25584E">
    <w:name w:val="00CDB9CB825F47FB8ECCA4796D25584E"/>
  </w:style>
  <w:style w:type="paragraph" w:customStyle="1" w:styleId="B0B40C290A29400DBBCA083962171119">
    <w:name w:val="B0B40C290A29400DBBCA083962171119"/>
  </w:style>
  <w:style w:type="paragraph" w:customStyle="1" w:styleId="993F2B0864E246CFB9B8E5E7A4F856BD">
    <w:name w:val="993F2B0864E246CFB9B8E5E7A4F856BD"/>
  </w:style>
  <w:style w:type="paragraph" w:customStyle="1" w:styleId="4DC3C984C5EB4E6C80C76DB62F66F13C">
    <w:name w:val="4DC3C984C5EB4E6C80C76DB62F66F13C"/>
  </w:style>
  <w:style w:type="paragraph" w:customStyle="1" w:styleId="9E2029A03A67430BB0902F44ACC2D298">
    <w:name w:val="9E2029A03A67430BB0902F44ACC2D298"/>
  </w:style>
  <w:style w:type="paragraph" w:customStyle="1" w:styleId="9F01195534594C06B7DEAFF7DE4DE5BE">
    <w:name w:val="9F01195534594C06B7DEAFF7DE4DE5BE"/>
  </w:style>
  <w:style w:type="paragraph" w:customStyle="1" w:styleId="051E032D1A0549ABB8C8BE06349F0410">
    <w:name w:val="051E032D1A0549ABB8C8BE06349F0410"/>
  </w:style>
  <w:style w:type="paragraph" w:customStyle="1" w:styleId="AD09CBB1BDBA4F2EBA181016A7160991">
    <w:name w:val="AD09CBB1BDBA4F2EBA181016A7160991"/>
  </w:style>
  <w:style w:type="paragraph" w:customStyle="1" w:styleId="45AD6A4841A3447C90B1C3EE20FC53CB">
    <w:name w:val="45AD6A4841A3447C90B1C3EE20FC53CB"/>
  </w:style>
  <w:style w:type="paragraph" w:customStyle="1" w:styleId="2FBBD080C8EF4081AA60AEEFBE8BC5E4">
    <w:name w:val="2FBBD080C8EF4081AA60AEEFBE8BC5E4"/>
  </w:style>
  <w:style w:type="paragraph" w:customStyle="1" w:styleId="21C6B3A7F7044CA3824226773A478085">
    <w:name w:val="21C6B3A7F7044CA3824226773A478085"/>
  </w:style>
  <w:style w:type="paragraph" w:customStyle="1" w:styleId="EE89637B057748F0A46C6EBB23DF44D4">
    <w:name w:val="EE89637B057748F0A46C6EBB23DF44D4"/>
  </w:style>
  <w:style w:type="paragraph" w:customStyle="1" w:styleId="E44ADF672FFE4EA0B9127917936A742E">
    <w:name w:val="E44ADF672FFE4EA0B9127917936A742E"/>
  </w:style>
  <w:style w:type="paragraph" w:customStyle="1" w:styleId="0D7F22AD584F4BCBA3522A17A92940B7">
    <w:name w:val="0D7F22AD584F4BCBA3522A17A92940B7"/>
  </w:style>
  <w:style w:type="paragraph" w:customStyle="1" w:styleId="71FBEF5A4EBB45F8B0364C76D5A9E365">
    <w:name w:val="71FBEF5A4EBB45F8B0364C76D5A9E365"/>
  </w:style>
  <w:style w:type="paragraph" w:customStyle="1" w:styleId="619AB1BB2A44480A8EC3F6E823486998">
    <w:name w:val="619AB1BB2A44480A8EC3F6E823486998"/>
  </w:style>
  <w:style w:type="paragraph" w:customStyle="1" w:styleId="ECCC922ADDE54BCF8D7268AF1E54A09C">
    <w:name w:val="ECCC922ADDE54BCF8D7268AF1E54A09C"/>
  </w:style>
  <w:style w:type="paragraph" w:customStyle="1" w:styleId="181F724BFC9C413EBA71E7192F710029">
    <w:name w:val="181F724BFC9C413EBA71E7192F710029"/>
  </w:style>
  <w:style w:type="paragraph" w:customStyle="1" w:styleId="7C4F8DC2C68946B1BDB68BCEEA37B879">
    <w:name w:val="7C4F8DC2C68946B1BDB68BCEEA37B879"/>
  </w:style>
  <w:style w:type="paragraph" w:customStyle="1" w:styleId="8651A42FE8CD4BA88193BCCBC1D8DE9F">
    <w:name w:val="8651A42FE8CD4BA88193BCCBC1D8DE9F"/>
  </w:style>
  <w:style w:type="paragraph" w:customStyle="1" w:styleId="6EB5ACFA0DAD41A7AD59956BD932E50A">
    <w:name w:val="6EB5ACFA0DAD41A7AD59956BD932E50A"/>
  </w:style>
  <w:style w:type="paragraph" w:customStyle="1" w:styleId="1F97C76334CF46608534BC4B07BBB301">
    <w:name w:val="1F97C76334CF46608534BC4B07BBB301"/>
  </w:style>
  <w:style w:type="paragraph" w:customStyle="1" w:styleId="587F9B33F61943509669FA3EEF65AA11">
    <w:name w:val="587F9B33F61943509669FA3EEF65AA11"/>
  </w:style>
  <w:style w:type="paragraph" w:customStyle="1" w:styleId="0AA124BDA9F743E8A8253CE74584D5EE">
    <w:name w:val="0AA124BDA9F743E8A8253CE74584D5EE"/>
  </w:style>
  <w:style w:type="paragraph" w:customStyle="1" w:styleId="705C7A02001746C89944F8CE9C5F796E">
    <w:name w:val="705C7A02001746C89944F8CE9C5F796E"/>
  </w:style>
  <w:style w:type="paragraph" w:customStyle="1" w:styleId="A6F4EDFA5D4046BB85C641800FC812A0">
    <w:name w:val="A6F4EDFA5D4046BB85C641800FC812A0"/>
  </w:style>
  <w:style w:type="paragraph" w:customStyle="1" w:styleId="1DB55F5D88A043108993CB8BF65CB455">
    <w:name w:val="1DB55F5D88A043108993CB8BF65CB455"/>
  </w:style>
  <w:style w:type="paragraph" w:customStyle="1" w:styleId="75A4626418C84D8194D5614F9C88E86A">
    <w:name w:val="75A4626418C84D8194D5614F9C88E86A"/>
  </w:style>
  <w:style w:type="paragraph" w:customStyle="1" w:styleId="2A0DB0DD85F34FA9894BA4513E392B68">
    <w:name w:val="2A0DB0DD85F34FA9894BA4513E392B68"/>
  </w:style>
  <w:style w:type="paragraph" w:customStyle="1" w:styleId="4F5450A536E14F50875E6BB8885A0B3A">
    <w:name w:val="4F5450A536E14F50875E6BB8885A0B3A"/>
  </w:style>
  <w:style w:type="paragraph" w:customStyle="1" w:styleId="3548FDFB0C9F497B8235AA0E6362A8A8">
    <w:name w:val="3548FDFB0C9F497B8235AA0E6362A8A8"/>
  </w:style>
  <w:style w:type="paragraph" w:customStyle="1" w:styleId="71057EA9E4A341A4AA694E267F7C3BE2">
    <w:name w:val="71057EA9E4A341A4AA694E267F7C3BE2"/>
  </w:style>
  <w:style w:type="paragraph" w:customStyle="1" w:styleId="AF1DFC2094C8469B897DF209BA149739">
    <w:name w:val="AF1DFC2094C8469B897DF209BA149739"/>
  </w:style>
  <w:style w:type="paragraph" w:customStyle="1" w:styleId="A64C4518B79146339F2E9D09B801C7B9">
    <w:name w:val="A64C4518B79146339F2E9D09B801C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68ee079-1532-4118-be27-e3b04a225376">CDFJ6WN7MK3M-620619016-165</_dlc_DocId>
    <_dlc_DocIdUrl xmlns="068ee079-1532-4118-be27-e3b04a225376">
      <Url>https://army.deps.mil/Army/CMDS/AWG/AWGusers/STAFF/S-3/Analysis Cell/_layouts/15/DocIdRedir.aspx?ID=CDFJ6WN7MK3M-620619016-165</Url>
      <Description>CDFJ6WN7MK3M-620619016-165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CE650FF2E4D4BBB72F012C8FF4A96" ma:contentTypeVersion="2" ma:contentTypeDescription="Create a new document." ma:contentTypeScope="" ma:versionID="1bc7823bc320c56499355885035583c7">
  <xsd:schema xmlns:xsd="http://www.w3.org/2001/XMLSchema" xmlns:xs="http://www.w3.org/2001/XMLSchema" xmlns:p="http://schemas.microsoft.com/office/2006/metadata/properties" xmlns:ns2="068ee079-1532-4118-be27-e3b04a225376" targetNamespace="http://schemas.microsoft.com/office/2006/metadata/properties" ma:root="true" ma:fieldsID="07ad172c77828a9bcfde31d968536304" ns2:_="">
    <xsd:import namespace="068ee079-1532-4118-be27-e3b04a22537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ee079-1532-4118-be27-e3b04a2253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FFCBB-31F8-4B1E-ABE6-D4D66369DE8A}">
  <ds:schemaRefs>
    <ds:schemaRef ds:uri="http://schemas.microsoft.com/office/2006/metadata/properties"/>
    <ds:schemaRef ds:uri="http://schemas.microsoft.com/office/infopath/2007/PartnerControls"/>
    <ds:schemaRef ds:uri="068ee079-1532-4118-be27-e3b04a225376"/>
  </ds:schemaRefs>
</ds:datastoreItem>
</file>

<file path=customXml/itemProps2.xml><?xml version="1.0" encoding="utf-8"?>
<ds:datastoreItem xmlns:ds="http://schemas.openxmlformats.org/officeDocument/2006/customXml" ds:itemID="{E70E95F3-7223-4C34-99F5-3A5A3603D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ee079-1532-4118-be27-e3b04a225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7BC91B-74AF-43EB-A83A-94C3493A39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B932F26-7D47-4E3F-A219-258E77D1B0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F7B2B7-92E7-45C1-96CD-E52C0590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TMS format 1 JUN 2019.dotx</Template>
  <TotalTime>10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perry</dc:creator>
  <cp:keywords/>
  <dc:description/>
  <cp:lastModifiedBy>jackson perry</cp:lastModifiedBy>
  <cp:revision>2</cp:revision>
  <dcterms:created xsi:type="dcterms:W3CDTF">2019-06-20T01:16:00Z</dcterms:created>
  <dcterms:modified xsi:type="dcterms:W3CDTF">2019-06-22T02:55:00Z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0x01010053FCE650FF2E4D4BBB72F012C8FF4A96</vt:lpwstr>
  </property>
  <property fmtid="{D5CDD505-2E9C-101B-9397-08002B2CF9AE}" pid="3" name="_dlc_DocIdItemGuid">
    <vt:lpwstr>df433e13-ee7a-4164-a3df-a31551992da9</vt:lpwstr>
  </property>
</Properties>
</file>